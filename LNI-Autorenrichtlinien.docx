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84E" w:rsidRDefault="00616273" w:rsidP="00693AF6">
      <w:pPr>
        <w:pStyle w:val="TitelmitUntertitel"/>
      </w:pPr>
      <w:r w:rsidRPr="00BF3EBC">
        <w:t xml:space="preserve">Der </w:t>
      </w:r>
      <w:r w:rsidR="00F0284E" w:rsidRPr="00BF3EBC">
        <w:t>Titel des Beitrags</w:t>
      </w:r>
      <w:r w:rsidR="00686FC2" w:rsidRPr="00BF3EBC">
        <w:t>, der auch etwas länger sein und über zwei Zeilen reichen kann</w:t>
      </w:r>
    </w:p>
    <w:p w:rsidR="00693AF6" w:rsidRDefault="00693AF6" w:rsidP="00693AF6">
      <w:pPr>
        <w:pStyle w:val="Untertitel1"/>
      </w:pPr>
      <w:r>
        <w:t>Untertitel des Beitrages</w:t>
      </w:r>
    </w:p>
    <w:p w:rsidR="00F0284E" w:rsidRPr="0069624D" w:rsidRDefault="002D4562" w:rsidP="00D30012">
      <w:pPr>
        <w:pStyle w:val="Autor"/>
      </w:pPr>
      <w:r w:rsidRPr="00BF3EBC">
        <w:t>Vorname1 Nachname</w:t>
      </w:r>
      <w:r w:rsidR="008E01D3">
        <w:t xml:space="preserve"> </w:t>
      </w:r>
      <w:r w:rsidR="008E01D3">
        <w:rPr>
          <w:noProof/>
        </w:rPr>
        <w:drawing>
          <wp:inline distT="0" distB="0" distL="0" distR="0">
            <wp:extent cx="161925" cy="1619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iD_icon128x12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inline>
        </w:drawing>
      </w:r>
      <w:r w:rsidRPr="00BF3EBC">
        <w:t>1</w:t>
      </w:r>
      <w:r w:rsidR="00125B9B">
        <w:rPr>
          <w:rStyle w:val="Funotenzeichen"/>
        </w:rPr>
        <w:footnoteReference w:id="1"/>
      </w:r>
      <w:r w:rsidR="00F0284E" w:rsidRPr="00BF3EBC">
        <w:t xml:space="preserve">, </w:t>
      </w:r>
      <w:r w:rsidR="00686FC2" w:rsidRPr="00BF3EBC">
        <w:t>Vorname2 Nachname2</w:t>
      </w:r>
      <w:r w:rsidR="00125B9B">
        <w:rPr>
          <w:rStyle w:val="Funotenzeichen"/>
        </w:rPr>
        <w:footnoteReference w:id="2"/>
      </w:r>
      <w:r w:rsidR="004849FB" w:rsidRPr="00BF3EBC">
        <w:t xml:space="preserve"> </w:t>
      </w:r>
      <w:r w:rsidR="00BB1751" w:rsidRPr="00BF3EBC">
        <w:t xml:space="preserve">und </w:t>
      </w:r>
      <w:r w:rsidR="00340B62" w:rsidRPr="00BF3EBC">
        <w:t xml:space="preserve">weitere </w:t>
      </w:r>
      <w:r w:rsidR="00A6732B">
        <w:t>Autor</w:t>
      </w:r>
      <w:r w:rsidR="00475186">
        <w:t>inn</w:t>
      </w:r>
      <w:r w:rsidR="00A6732B">
        <w:t>en</w:t>
      </w:r>
      <w:r w:rsidR="00340B62" w:rsidRPr="00BF3EBC">
        <w:t xml:space="preserve"> und Autoren</w:t>
      </w:r>
      <w:r w:rsidR="007B5416" w:rsidRPr="00BF3EBC">
        <w:t xml:space="preserve"> in der gleichen Notation </w:t>
      </w:r>
    </w:p>
    <w:p w:rsidR="00F0284E" w:rsidRPr="00BF3EBC" w:rsidRDefault="00F0284E" w:rsidP="002B7BBE">
      <w:pPr>
        <w:pStyle w:val="Abstract"/>
      </w:pPr>
      <w:r w:rsidRPr="000046CA">
        <w:rPr>
          <w:rStyle w:val="AbstractFett"/>
          <w:lang w:val="de-DE"/>
        </w:rPr>
        <w:t>Abstract:</w:t>
      </w:r>
      <w:r w:rsidRPr="00BF3EBC">
        <w:t xml:space="preserve"> </w:t>
      </w:r>
      <w:r w:rsidRPr="00444FE2">
        <w:t>Es folgt ein kurzer Überblick über die Arbeit</w:t>
      </w:r>
      <w:r w:rsidR="009B476F">
        <w:t>,</w:t>
      </w:r>
      <w:r w:rsidR="002D4562" w:rsidRPr="00444FE2">
        <w:t xml:space="preserve"> der zwischen 70 und</w:t>
      </w:r>
      <w:r w:rsidRPr="00444FE2">
        <w:t xml:space="preserve"> 150 Wörtern lang sein und das W</w:t>
      </w:r>
      <w:r w:rsidR="002D4562" w:rsidRPr="00444FE2">
        <w:t>ichtigste enthalten sollte. Die Schriftart ist Times New Roman in der Schriftgröße</w:t>
      </w:r>
      <w:r w:rsidR="00D37E8D" w:rsidRPr="00444FE2">
        <w:t> </w:t>
      </w:r>
      <w:r w:rsidR="002D4562" w:rsidRPr="00444FE2">
        <w:t>9. Der Absatz ist im Blocksatz formatiert und beginnt immer mit den Wort „Abstr</w:t>
      </w:r>
      <w:r w:rsidR="00D37E8D" w:rsidRPr="00444FE2">
        <w:t>act:“ ebenfalls in Schriftgröße </w:t>
      </w:r>
      <w:r w:rsidR="002D4562" w:rsidRPr="00444FE2">
        <w:t>9, Times New Roman und fett. Vor dem Absatz sollte ein Abstand von 30</w:t>
      </w:r>
      <w:r w:rsidR="002D3A65" w:rsidRPr="00444FE2">
        <w:t> </w:t>
      </w:r>
      <w:proofErr w:type="spellStart"/>
      <w:r w:rsidR="002D4562" w:rsidRPr="00444FE2">
        <w:t>pt</w:t>
      </w:r>
      <w:proofErr w:type="spellEnd"/>
      <w:r w:rsidR="002D4562" w:rsidRPr="00444FE2">
        <w:t>, danach von 6</w:t>
      </w:r>
      <w:r w:rsidR="002D3A65" w:rsidRPr="00444FE2">
        <w:t> </w:t>
      </w:r>
      <w:proofErr w:type="spellStart"/>
      <w:r w:rsidR="002D4562" w:rsidRPr="00444FE2">
        <w:t>pt</w:t>
      </w:r>
      <w:proofErr w:type="spellEnd"/>
      <w:r w:rsidR="002D4562" w:rsidRPr="00444FE2">
        <w:t xml:space="preserve"> und ein einfacher Zeilenabstand eingestellt werden.</w:t>
      </w:r>
      <w:r w:rsidR="00A83C07" w:rsidRPr="00444FE2">
        <w:t xml:space="preserve"> Es ist die ganze Seitenbreite auszunutzen.</w:t>
      </w:r>
    </w:p>
    <w:p w:rsidR="008B2668" w:rsidRPr="00BF3EBC" w:rsidRDefault="008B2668" w:rsidP="00444FE2">
      <w:pPr>
        <w:pStyle w:val="Keywords"/>
      </w:pPr>
      <w:r w:rsidRPr="000046CA">
        <w:rPr>
          <w:rStyle w:val="KeywordsFett"/>
          <w:lang w:val="de-DE"/>
        </w:rPr>
        <w:t>Keywords:</w:t>
      </w:r>
      <w:r w:rsidRPr="00444FE2">
        <w:t xml:space="preserve"> </w:t>
      </w:r>
      <w:r w:rsidRPr="00BF3EBC">
        <w:t>Hier stehen Stichworten, die das Thema des Beitrags am besten beschreiben.</w:t>
      </w:r>
      <w:r w:rsidR="00DF03EF" w:rsidRPr="00BF3EBC">
        <w:t xml:space="preserve"> </w:t>
      </w:r>
      <w:r w:rsidRPr="00BF3EBC">
        <w:t>Die Formatierung ist äquivalent zu der des Abstracts, nur ist vor dem Absatz ein Abstand von 6</w:t>
      </w:r>
      <w:r w:rsidR="002D3A65" w:rsidRPr="002D3A65">
        <w:rPr>
          <w:w w:val="50"/>
        </w:rPr>
        <w:t> </w:t>
      </w:r>
      <w:proofErr w:type="spellStart"/>
      <w:r w:rsidRPr="00BF3EBC">
        <w:t>pt</w:t>
      </w:r>
      <w:proofErr w:type="spellEnd"/>
      <w:r w:rsidRPr="00BF3EBC">
        <w:t xml:space="preserve"> statt 30</w:t>
      </w:r>
      <w:r w:rsidR="002D3A65" w:rsidRPr="002D3A65">
        <w:rPr>
          <w:w w:val="50"/>
        </w:rPr>
        <w:t> </w:t>
      </w:r>
      <w:proofErr w:type="spellStart"/>
      <w:r w:rsidRPr="00BF3EBC">
        <w:t>pt</w:t>
      </w:r>
      <w:proofErr w:type="spellEnd"/>
      <w:r w:rsidRPr="00BF3EBC">
        <w:t>.</w:t>
      </w:r>
    </w:p>
    <w:p w:rsidR="007B5416" w:rsidRPr="00BF3EBC" w:rsidRDefault="007B5416" w:rsidP="004E445C">
      <w:pPr>
        <w:pStyle w:val="berschrift1"/>
        <w:ind w:left="431" w:hanging="431"/>
        <w:rPr>
          <w:rFonts w:cs="Times New Roman"/>
        </w:rPr>
      </w:pPr>
      <w:r w:rsidRPr="00BF3EBC">
        <w:rPr>
          <w:rFonts w:cs="Times New Roman"/>
        </w:rPr>
        <w:t>Einleitung</w:t>
      </w:r>
    </w:p>
    <w:p w:rsidR="007B5416" w:rsidRPr="00777B6E" w:rsidRDefault="007B5416" w:rsidP="004E445C">
      <w:r w:rsidRPr="00BF3EBC">
        <w:t xml:space="preserve">Die vorliegenden Richtlinien </w:t>
      </w:r>
      <w:r w:rsidR="004657F4" w:rsidRPr="00BF3EBC">
        <w:t xml:space="preserve">(Stand der Richtlinien: </w:t>
      </w:r>
      <w:r w:rsidR="0006285E">
        <w:t>September</w:t>
      </w:r>
      <w:r w:rsidR="00475186" w:rsidRPr="00777B6E">
        <w:t xml:space="preserve"> 2017</w:t>
      </w:r>
      <w:r w:rsidR="004657F4" w:rsidRPr="00777B6E">
        <w:t xml:space="preserve">) </w:t>
      </w:r>
      <w:r w:rsidRPr="00777B6E">
        <w:t>sind bindend für die Erstellung von reproduktionsfertigen Manuskripten der GI-Edition ‚LNI‘</w:t>
      </w:r>
      <w:r w:rsidR="00D37E8D" w:rsidRPr="00777B6E">
        <w:t xml:space="preserve"> (GI = Gesellschaft für Informatik e.</w:t>
      </w:r>
      <w:r w:rsidR="00D37E8D" w:rsidRPr="00777B6E">
        <w:rPr>
          <w:w w:val="50"/>
        </w:rPr>
        <w:t> </w:t>
      </w:r>
      <w:r w:rsidR="00D37E8D" w:rsidRPr="00777B6E">
        <w:t xml:space="preserve">V.; LNI = </w:t>
      </w:r>
      <w:proofErr w:type="spellStart"/>
      <w:r w:rsidR="00D37E8D" w:rsidRPr="000046CA">
        <w:t>Lecture</w:t>
      </w:r>
      <w:proofErr w:type="spellEnd"/>
      <w:r w:rsidR="00D37E8D" w:rsidRPr="000046CA">
        <w:t xml:space="preserve"> Notes in </w:t>
      </w:r>
      <w:proofErr w:type="spellStart"/>
      <w:r w:rsidR="00D37E8D" w:rsidRPr="000046CA">
        <w:t>Informatics</w:t>
      </w:r>
      <w:proofErr w:type="spellEnd"/>
      <w:r w:rsidR="00D37E8D" w:rsidRPr="00777B6E">
        <w:t>)</w:t>
      </w:r>
      <w:r w:rsidRPr="00777B6E">
        <w:t xml:space="preserve">. Sie dienen der Sicherstellung eines einheitlichen und guten Erscheinungsbildes der Schriftenreihe. Gleichzeitig kann dieses Dokument als Muster herangezogen werden, da es den Richtlinien entsprechend formatiert ist. </w:t>
      </w:r>
      <w:r w:rsidR="00D37E8D" w:rsidRPr="00777B6E">
        <w:t xml:space="preserve">Zudem enthält es Hinweise zur barrierefreien Aufbereitung des Dokumentes. </w:t>
      </w:r>
    </w:p>
    <w:p w:rsidR="00D37E8D" w:rsidRDefault="007B5416" w:rsidP="004E445C">
      <w:r w:rsidRPr="00BF3EBC">
        <w:t xml:space="preserve">Die Schriftenreihe LNI umfasst Tagungsbände, die Seminarreihe </w:t>
      </w:r>
      <w:r w:rsidR="000046CA">
        <w:t xml:space="preserve">der Informatiktage </w:t>
      </w:r>
      <w:r w:rsidRPr="00BF3EBC">
        <w:t>und die im Rahmen des Dissertationspreises der GI prämierten Dissertationen. Soweit hier Unterschiede in der Formatierung bestehen, wird im Folgenden explizit darauf hingewiesen.</w:t>
      </w:r>
    </w:p>
    <w:p w:rsidR="0069624D" w:rsidRPr="00777B6E" w:rsidRDefault="0069624D" w:rsidP="009C1526">
      <w:pPr>
        <w:pStyle w:val="berschrift1"/>
        <w:rPr>
          <w:rFonts w:cs="Times New Roman"/>
        </w:rPr>
      </w:pPr>
      <w:r w:rsidRPr="00777B6E">
        <w:rPr>
          <w:rFonts w:cs="Times New Roman"/>
        </w:rPr>
        <w:lastRenderedPageBreak/>
        <w:t>Allgemeine Hinweise</w:t>
      </w:r>
    </w:p>
    <w:p w:rsidR="0069624D" w:rsidRPr="00444FE2" w:rsidRDefault="0069624D" w:rsidP="00444FE2">
      <w:pPr>
        <w:pStyle w:val="berschrift2"/>
      </w:pPr>
      <w:r w:rsidRPr="00444FE2">
        <w:t>Sprache</w:t>
      </w:r>
    </w:p>
    <w:p w:rsidR="0069624D" w:rsidRPr="00777B6E" w:rsidRDefault="0069624D" w:rsidP="0069624D">
      <w:r w:rsidRPr="00777B6E">
        <w:t xml:space="preserve">Legen Sie für Worte, Wortgruppen, Absätze oder Abschnitte, die von der Dokumentsprache abweichen (wie beispielsweise englische Fachbegriffe in einem deutschen Text), die entsprechende Sprache fest, damit der </w:t>
      </w:r>
      <w:proofErr w:type="spellStart"/>
      <w:r w:rsidRPr="00777B6E">
        <w:t>Screenreader</w:t>
      </w:r>
      <w:proofErr w:type="spellEnd"/>
      <w:r w:rsidRPr="00777B6E">
        <w:t xml:space="preserve"> ebenfalls die Intonation wechselt (Pfad: Überprüfen &gt; Sprache &gt; Sprache für die Korrekturhilfen festlegen).</w:t>
      </w:r>
    </w:p>
    <w:p w:rsidR="0069624D" w:rsidRPr="00777B6E" w:rsidRDefault="0069624D" w:rsidP="00444FE2">
      <w:pPr>
        <w:pStyle w:val="berschrift2"/>
      </w:pPr>
      <w:bookmarkStart w:id="1" w:name="_Toc484177487"/>
      <w:r w:rsidRPr="00444FE2">
        <w:t>Prüfen</w:t>
      </w:r>
      <w:r w:rsidRPr="00777B6E">
        <w:t xml:space="preserve"> der Barrierefreiheit</w:t>
      </w:r>
      <w:bookmarkEnd w:id="1"/>
    </w:p>
    <w:p w:rsidR="0069624D" w:rsidRDefault="0069624D" w:rsidP="0069624D">
      <w:r w:rsidRPr="00777B6E">
        <w:t xml:space="preserve">Word bietet ab Version 2010 in seinem Programm mit dem </w:t>
      </w:r>
      <w:proofErr w:type="spellStart"/>
      <w:r w:rsidRPr="000046CA">
        <w:t>Accessibility</w:t>
      </w:r>
      <w:proofErr w:type="spellEnd"/>
      <w:r w:rsidRPr="000046CA">
        <w:t xml:space="preserve"> </w:t>
      </w:r>
      <w:proofErr w:type="spellStart"/>
      <w:r w:rsidRPr="000046CA">
        <w:t>Checker</w:t>
      </w:r>
      <w:proofErr w:type="spellEnd"/>
      <w:r w:rsidRPr="00777B6E">
        <w:t xml:space="preserve"> </w:t>
      </w:r>
      <w:r w:rsidR="00777B6E">
        <w:t>(</w:t>
      </w:r>
      <w:r w:rsidRPr="00777B6E">
        <w:t>unter dem Pfad: Datei &gt; Informationen &gt; Auf Probleme überprüfen &gt; Barrierefreiheit überprüfen</w:t>
      </w:r>
      <w:r w:rsidR="00777B6E">
        <w:t>)</w:t>
      </w:r>
      <w:r w:rsidRPr="00777B6E">
        <w:t xml:space="preserve"> die Möglichkeit, Barrierefreiheitsprobleme zu erkennen und zudem Lösungsvorschläge zu erhalten.</w:t>
      </w:r>
    </w:p>
    <w:p w:rsidR="007D78E4" w:rsidRDefault="00167B4D" w:rsidP="00167B4D">
      <w:pPr>
        <w:pStyle w:val="berschrift2"/>
      </w:pPr>
      <w:r>
        <w:t>Ausgabe als barrierefreies PDF</w:t>
      </w:r>
    </w:p>
    <w:p w:rsidR="00167B4D" w:rsidRDefault="003D377C" w:rsidP="00167B4D">
      <w:r>
        <w:t xml:space="preserve">Um das Dokument als Adobe PDF </w:t>
      </w:r>
      <w:r w:rsidR="00167B4D">
        <w:t xml:space="preserve">abzuspeichern (unter </w:t>
      </w:r>
      <w:r w:rsidR="009B476F">
        <w:t xml:space="preserve">dem Pfad: </w:t>
      </w:r>
      <w:r w:rsidR="00167B4D">
        <w:t>Datei &gt; Speichern unter &gt; Dateityp: PDF (*.</w:t>
      </w:r>
      <w:proofErr w:type="spellStart"/>
      <w:r w:rsidR="00167B4D">
        <w:t>pdf</w:t>
      </w:r>
      <w:proofErr w:type="spellEnd"/>
      <w:r w:rsidR="00167B4D">
        <w:t>))</w:t>
      </w:r>
      <w:r>
        <w:t>, müssen zur Erhaltung der Barrierefreiheit im Speicherdialog einige Optionen kontrolliert werden</w:t>
      </w:r>
      <w:r w:rsidR="00167B4D">
        <w:t xml:space="preserve">. Haken Sie hierbei folgende Optionen im Bereich „Nicht druckbare Informationen einschließen“ an: </w:t>
      </w:r>
    </w:p>
    <w:p w:rsidR="00167B4D" w:rsidRPr="00444FE2" w:rsidRDefault="00167B4D" w:rsidP="00444FE2">
      <w:pPr>
        <w:pStyle w:val="AufzhlungEbene1"/>
      </w:pPr>
      <w:r w:rsidRPr="00444FE2">
        <w:t xml:space="preserve">Textmarken erstellen mithilfe von: Überschriften </w:t>
      </w:r>
    </w:p>
    <w:p w:rsidR="00167B4D" w:rsidRPr="003D377C" w:rsidRDefault="00167B4D" w:rsidP="00444FE2">
      <w:pPr>
        <w:pStyle w:val="AufzhlungEbene1"/>
      </w:pPr>
      <w:r w:rsidRPr="00444FE2">
        <w:t>Dokumenteigenschaften</w:t>
      </w:r>
      <w:r w:rsidRPr="003D377C">
        <w:t xml:space="preserve"> </w:t>
      </w:r>
    </w:p>
    <w:p w:rsidR="00167B4D" w:rsidRPr="00167B4D" w:rsidRDefault="00167B4D" w:rsidP="00444FE2">
      <w:pPr>
        <w:pStyle w:val="AufzhlungEbene1"/>
      </w:pPr>
      <w:r w:rsidRPr="00444FE2">
        <w:t>Dokumentstrukturtags</w:t>
      </w:r>
      <w:r w:rsidRPr="003D377C">
        <w:t xml:space="preserve"> für Eingabehilfen</w:t>
      </w:r>
    </w:p>
    <w:p w:rsidR="00F0284E" w:rsidRPr="00BF3EBC" w:rsidRDefault="009C5DFF" w:rsidP="009C1526">
      <w:pPr>
        <w:pStyle w:val="berschrift1"/>
        <w:rPr>
          <w:rFonts w:cs="Times New Roman"/>
        </w:rPr>
      </w:pPr>
      <w:r w:rsidRPr="00BF3EBC">
        <w:rPr>
          <w:rFonts w:cs="Times New Roman"/>
        </w:rPr>
        <w:t xml:space="preserve">Allgemeine </w:t>
      </w:r>
      <w:r w:rsidR="007B5416" w:rsidRPr="00BF3EBC">
        <w:rPr>
          <w:rFonts w:cs="Times New Roman"/>
        </w:rPr>
        <w:t>Formatierung</w:t>
      </w:r>
    </w:p>
    <w:p w:rsidR="007B5416" w:rsidRPr="00BF3EBC" w:rsidRDefault="007B5416" w:rsidP="007B5416">
      <w:r w:rsidRPr="00BF3EBC">
        <w:t>Satzspiegel: Die Bände haben ein Format von 23,5</w:t>
      </w:r>
      <w:r w:rsidR="00E66C41">
        <w:t> ×</w:t>
      </w:r>
      <w:r w:rsidRPr="00BF3EBC">
        <w:t xml:space="preserve"> 15,5</w:t>
      </w:r>
      <w:r w:rsidR="002D3A65" w:rsidRPr="002D3A65">
        <w:rPr>
          <w:w w:val="50"/>
        </w:rPr>
        <w:t> </w:t>
      </w:r>
      <w:r w:rsidRPr="00BF3EBC">
        <w:t>cm, der Satzspiegel beträgt 19,2</w:t>
      </w:r>
      <w:r w:rsidR="00E66C41">
        <w:t> ×</w:t>
      </w:r>
      <w:r w:rsidRPr="00BF3EBC">
        <w:t xml:space="preserve"> 12,6</w:t>
      </w:r>
      <w:r w:rsidR="002D3A65" w:rsidRPr="002D3A65">
        <w:rPr>
          <w:w w:val="50"/>
        </w:rPr>
        <w:t> </w:t>
      </w:r>
      <w:r w:rsidRPr="00BF3EBC">
        <w:t>cm; dieser ist in Höhe und Breite gänzlich auszunutzen</w:t>
      </w:r>
      <w:r w:rsidR="00E249F3">
        <w:t>, sofern dies durch das Dokument möglich ist</w:t>
      </w:r>
      <w:r w:rsidRPr="00BF3EBC">
        <w:t xml:space="preserve">. </w:t>
      </w:r>
    </w:p>
    <w:p w:rsidR="004657F4" w:rsidRPr="00BF3EBC" w:rsidRDefault="004657F4" w:rsidP="007B5416">
      <w:r w:rsidRPr="00BF3EBC">
        <w:t xml:space="preserve">Generell ist anzumerken, dass Änderungen </w:t>
      </w:r>
      <w:r w:rsidR="00E249F3">
        <w:t>der</w:t>
      </w:r>
      <w:r w:rsidRPr="00BF3EBC">
        <w:t xml:space="preserve"> Zeilenabstände und</w:t>
      </w:r>
      <w:r w:rsidR="00E249F3">
        <w:t xml:space="preserve"> der Abstände</w:t>
      </w:r>
      <w:r w:rsidRPr="00BF3EBC">
        <w:t xml:space="preserve"> zwischen den Absätzen nicht toleriert werden.</w:t>
      </w:r>
    </w:p>
    <w:p w:rsidR="00C53186" w:rsidRPr="00BF3EBC" w:rsidRDefault="00C53186" w:rsidP="009C5DFF">
      <w:pPr>
        <w:pStyle w:val="berschrift2"/>
        <w:rPr>
          <w:rFonts w:cs="Times New Roman"/>
        </w:rPr>
      </w:pPr>
      <w:r w:rsidRPr="00BF3EBC">
        <w:rPr>
          <w:rFonts w:cs="Times New Roman"/>
        </w:rPr>
        <w:lastRenderedPageBreak/>
        <w:t>Titel</w:t>
      </w:r>
    </w:p>
    <w:p w:rsidR="00693AF6" w:rsidRDefault="00693AF6" w:rsidP="00C53186">
      <w:r>
        <w:t>Für den Titel verwenden Sie bitte die Formatvorlage &lt;Titel&gt;.</w:t>
      </w:r>
    </w:p>
    <w:p w:rsidR="00B376D0" w:rsidRDefault="00D30012" w:rsidP="00C53186">
      <w:r w:rsidRPr="00BF3EBC">
        <w:t>Die</w:t>
      </w:r>
      <w:r w:rsidR="00C53186" w:rsidRPr="00BF3EBC">
        <w:t xml:space="preserve"> Schriftart des Titels ist </w:t>
      </w:r>
      <w:r w:rsidR="00C53186" w:rsidRPr="002D3A65">
        <w:t>Times New Roman</w:t>
      </w:r>
      <w:r w:rsidR="00C53186" w:rsidRPr="00BF3EBC">
        <w:t>, die Schriftgröße ist 14</w:t>
      </w:r>
      <w:r w:rsidR="002D3A65" w:rsidRPr="002D3A65">
        <w:rPr>
          <w:w w:val="50"/>
        </w:rPr>
        <w:t> </w:t>
      </w:r>
      <w:proofErr w:type="spellStart"/>
      <w:r w:rsidR="00C53186" w:rsidRPr="00BF3EBC">
        <w:t>pt</w:t>
      </w:r>
      <w:proofErr w:type="spellEnd"/>
      <w:r w:rsidR="00C53186" w:rsidRPr="00BF3EBC">
        <w:t xml:space="preserve"> und fett. </w:t>
      </w:r>
      <w:r w:rsidR="006B041E" w:rsidRPr="00BF3EBC">
        <w:t>Die</w:t>
      </w:r>
      <w:r w:rsidR="00C53186" w:rsidRPr="00BF3EBC">
        <w:t xml:space="preserve"> Ausrichtung ist linksbündig. Vor dem Titel sind</w:t>
      </w:r>
      <w:r w:rsidR="00A83C07" w:rsidRPr="00BF3EBC">
        <w:t xml:space="preserve"> 0</w:t>
      </w:r>
      <w:r w:rsidR="002D3A65" w:rsidRPr="002D3A65">
        <w:rPr>
          <w:w w:val="50"/>
        </w:rPr>
        <w:t> </w:t>
      </w:r>
      <w:proofErr w:type="spellStart"/>
      <w:r w:rsidR="00A83C07" w:rsidRPr="00BF3EBC">
        <w:t>pt</w:t>
      </w:r>
      <w:proofErr w:type="spellEnd"/>
      <w:r w:rsidR="00A83C07" w:rsidRPr="00BF3EBC">
        <w:t xml:space="preserve"> Abstand, nach dem Titel 23</w:t>
      </w:r>
      <w:r w:rsidR="002D3A65" w:rsidRPr="002D3A65">
        <w:rPr>
          <w:w w:val="50"/>
        </w:rPr>
        <w:t> </w:t>
      </w:r>
      <w:proofErr w:type="spellStart"/>
      <w:r w:rsidR="00C53186" w:rsidRPr="00BF3EBC">
        <w:t>pt</w:t>
      </w:r>
      <w:proofErr w:type="spellEnd"/>
      <w:r w:rsidR="00214D5F" w:rsidRPr="00BF3EBC">
        <w:t xml:space="preserve"> einzustellen</w:t>
      </w:r>
      <w:r w:rsidR="00C53186" w:rsidRPr="00BF3EBC">
        <w:t xml:space="preserve">. </w:t>
      </w:r>
      <w:r w:rsidR="00274B57" w:rsidRPr="00BF3EBC">
        <w:t>Von der Länge her sollte der Titel 4</w:t>
      </w:r>
      <w:r w:rsidR="005E727B">
        <w:t> </w:t>
      </w:r>
      <w:r w:rsidR="00274B57" w:rsidRPr="00BF3EBC">
        <w:t>Zeilen nicht überschreiten.</w:t>
      </w:r>
    </w:p>
    <w:p w:rsidR="00C56D7D" w:rsidRDefault="00C56D7D" w:rsidP="00C53186">
      <w:r w:rsidRPr="00777B6E">
        <w:t>Bitte setzen die zudem einen kurzen und prägnanten Dokumenttitel in den Dateieigenschaften (Pfad: Datei &gt; Eigenschaften &gt; Titel).</w:t>
      </w:r>
    </w:p>
    <w:p w:rsidR="00274B57" w:rsidRPr="00BF3EBC" w:rsidRDefault="00B376D0" w:rsidP="00C53186">
      <w:r>
        <w:t xml:space="preserve">Untertitel können, falls gewünscht auch eingefügt werden. </w:t>
      </w:r>
      <w:r w:rsidR="00693AF6">
        <w:t xml:space="preserve">Für den Untertitel verwenden Sie bitte die Formatvorlage &lt;Untertitel&gt;. </w:t>
      </w:r>
      <w:r>
        <w:t>In dem Fall verringert sich der Abstand nach dem Titel auf 16</w:t>
      </w:r>
      <w:r w:rsidR="002D3A65" w:rsidRPr="002D3A65">
        <w:rPr>
          <w:w w:val="50"/>
        </w:rPr>
        <w:t> </w:t>
      </w:r>
      <w:proofErr w:type="spellStart"/>
      <w:r>
        <w:t>pt</w:t>
      </w:r>
      <w:proofErr w:type="spellEnd"/>
      <w:r>
        <w:t xml:space="preserve">. Der Untertitel </w:t>
      </w:r>
      <w:r w:rsidR="00320D12">
        <w:t xml:space="preserve">hat die </w:t>
      </w:r>
      <w:r>
        <w:t>Schriftgröße 10</w:t>
      </w:r>
      <w:r w:rsidR="002D3A65" w:rsidRPr="002D3A65">
        <w:rPr>
          <w:w w:val="50"/>
        </w:rPr>
        <w:t> </w:t>
      </w:r>
      <w:proofErr w:type="spellStart"/>
      <w:r>
        <w:t>pt</w:t>
      </w:r>
      <w:proofErr w:type="spellEnd"/>
      <w:r>
        <w:t xml:space="preserve"> fett</w:t>
      </w:r>
      <w:r w:rsidR="00320D12">
        <w:t xml:space="preserve">, davor </w:t>
      </w:r>
      <w:r w:rsidR="00234015">
        <w:t>ist ein</w:t>
      </w:r>
      <w:r w:rsidR="00320D12">
        <w:t xml:space="preserve"> Abstand von 0</w:t>
      </w:r>
      <w:r w:rsidR="002D3A65" w:rsidRPr="002D3A65">
        <w:rPr>
          <w:w w:val="50"/>
        </w:rPr>
        <w:t> </w:t>
      </w:r>
      <w:proofErr w:type="spellStart"/>
      <w:r w:rsidR="00320D12">
        <w:t>pt</w:t>
      </w:r>
      <w:proofErr w:type="spellEnd"/>
      <w:r w:rsidR="00320D12">
        <w:t xml:space="preserve"> und danach von 23</w:t>
      </w:r>
      <w:r w:rsidR="002D3A65" w:rsidRPr="002D3A65">
        <w:rPr>
          <w:w w:val="50"/>
        </w:rPr>
        <w:t> </w:t>
      </w:r>
      <w:proofErr w:type="spellStart"/>
      <w:r w:rsidR="00320D12">
        <w:t>pt</w:t>
      </w:r>
      <w:proofErr w:type="spellEnd"/>
      <w:r w:rsidR="00320D12">
        <w:t xml:space="preserve">. </w:t>
      </w:r>
    </w:p>
    <w:p w:rsidR="00CB487E" w:rsidRPr="00BF3EBC" w:rsidRDefault="00CB487E" w:rsidP="00CB487E">
      <w:pPr>
        <w:pStyle w:val="berschrift2"/>
        <w:rPr>
          <w:rFonts w:cs="Times New Roman"/>
        </w:rPr>
      </w:pPr>
      <w:r>
        <w:rPr>
          <w:rFonts w:cs="Times New Roman"/>
        </w:rPr>
        <w:t>Autoren</w:t>
      </w:r>
      <w:r w:rsidRPr="00BF3EBC">
        <w:rPr>
          <w:rFonts w:cs="Times New Roman"/>
        </w:rPr>
        <w:t>- und Autor</w:t>
      </w:r>
      <w:r w:rsidR="007721FB">
        <w:rPr>
          <w:rFonts w:cs="Times New Roman"/>
        </w:rPr>
        <w:t>innen</w:t>
      </w:r>
      <w:r w:rsidRPr="00BF3EBC">
        <w:rPr>
          <w:rFonts w:cs="Times New Roman"/>
        </w:rPr>
        <w:t>information</w:t>
      </w:r>
    </w:p>
    <w:p w:rsidR="00CB487E" w:rsidRPr="00BF3EBC" w:rsidRDefault="00693AF6" w:rsidP="00CB487E">
      <w:r>
        <w:t xml:space="preserve">Für die Autoreninformation verwenden Sie bitte die Formatvorlage &lt;Autor&gt;. </w:t>
      </w:r>
      <w:r w:rsidR="00CB487E" w:rsidRPr="00BF3EBC">
        <w:t xml:space="preserve">Die Schriftart der </w:t>
      </w:r>
      <w:r w:rsidR="00CB487E">
        <w:t>Autoren</w:t>
      </w:r>
      <w:r w:rsidR="00CB487E" w:rsidRPr="00BF3EBC">
        <w:t xml:space="preserve">- und Autoreninformation ist </w:t>
      </w:r>
      <w:r w:rsidR="00CB487E" w:rsidRPr="002D3A65">
        <w:t>Times New Roman</w:t>
      </w:r>
      <w:r w:rsidR="00CB487E" w:rsidRPr="00BF3EBC">
        <w:t>, die Schriftgröße ist 10</w:t>
      </w:r>
      <w:r w:rsidR="00CB487E" w:rsidRPr="002D3A65">
        <w:rPr>
          <w:w w:val="50"/>
        </w:rPr>
        <w:t> </w:t>
      </w:r>
      <w:proofErr w:type="spellStart"/>
      <w:r w:rsidR="00CB487E" w:rsidRPr="00BF3EBC">
        <w:t>pt</w:t>
      </w:r>
      <w:proofErr w:type="spellEnd"/>
      <w:r w:rsidR="00CB487E" w:rsidRPr="00BF3EBC">
        <w:t>. Die Ausrichtung ist linksbündig. Vor dem Text sind 0</w:t>
      </w:r>
      <w:r w:rsidR="00CB487E" w:rsidRPr="002D3A65">
        <w:rPr>
          <w:w w:val="50"/>
        </w:rPr>
        <w:t> </w:t>
      </w:r>
      <w:proofErr w:type="spellStart"/>
      <w:r w:rsidR="00CB487E" w:rsidRPr="00BF3EBC">
        <w:t>pt</w:t>
      </w:r>
      <w:proofErr w:type="spellEnd"/>
      <w:r w:rsidR="00CB487E" w:rsidRPr="00BF3EBC">
        <w:t xml:space="preserve"> Abstand, danach ebenfalls 0</w:t>
      </w:r>
      <w:r w:rsidR="00CB487E" w:rsidRPr="002D3A65">
        <w:rPr>
          <w:w w:val="50"/>
        </w:rPr>
        <w:t> </w:t>
      </w:r>
      <w:proofErr w:type="spellStart"/>
      <w:r w:rsidR="00CB487E" w:rsidRPr="00BF3EBC">
        <w:t>pt</w:t>
      </w:r>
      <w:proofErr w:type="spellEnd"/>
      <w:r w:rsidR="00CB487E" w:rsidRPr="00BF3EBC">
        <w:t xml:space="preserve"> einzustellen. </w:t>
      </w:r>
    </w:p>
    <w:p w:rsidR="00CB487E" w:rsidRPr="00BF3EBC" w:rsidRDefault="00CB487E" w:rsidP="00CB487E">
      <w:r w:rsidRPr="00BF3EBC">
        <w:t xml:space="preserve">Es sind alle </w:t>
      </w:r>
      <w:r>
        <w:t>Autor</w:t>
      </w:r>
      <w:r w:rsidR="000046CA">
        <w:t>inn</w:t>
      </w:r>
      <w:r>
        <w:t>en</w:t>
      </w:r>
      <w:r w:rsidRPr="00BF3EBC">
        <w:t xml:space="preserve"> und Autoren mit Namen, Reihenfolge Vorname(n) Nachname, anzuführen. Bei mehr als einer Autorin</w:t>
      </w:r>
      <w:r>
        <w:t> </w:t>
      </w:r>
      <w:r w:rsidRPr="00BF3EBC">
        <w:t>/</w:t>
      </w:r>
      <w:r>
        <w:t xml:space="preserve"> </w:t>
      </w:r>
      <w:r w:rsidRPr="00BF3EBC">
        <w:t>einem Autor ist der letzte Namen mit einem „und“ statt einem Beistrich zu verbinden</w:t>
      </w:r>
      <w:r>
        <w:t xml:space="preserve"> – bei englischen Artikeln mit einem „</w:t>
      </w:r>
      <w:proofErr w:type="spellStart"/>
      <w:r w:rsidRPr="000046CA">
        <w:t>and</w:t>
      </w:r>
      <w:proofErr w:type="spellEnd"/>
      <w:r>
        <w:t>“</w:t>
      </w:r>
      <w:r w:rsidRPr="00BF3EBC">
        <w:t xml:space="preserve">. </w:t>
      </w:r>
    </w:p>
    <w:p w:rsidR="00CB487E" w:rsidRDefault="00CB487E" w:rsidP="00CB487E">
      <w:r w:rsidRPr="00BF3EBC">
        <w:t xml:space="preserve">In der Fußnote sind entsprechend der Vorlage die Kontaktinformationen zu den </w:t>
      </w:r>
      <w:r>
        <w:t>Autor</w:t>
      </w:r>
      <w:r w:rsidR="000046CA">
        <w:t>inn</w:t>
      </w:r>
      <w:r>
        <w:t>en</w:t>
      </w:r>
      <w:r w:rsidRPr="00BF3EBC">
        <w:t xml:space="preserve"> und Autoren anzuführen. Die Schriftart ist </w:t>
      </w:r>
      <w:r w:rsidRPr="002D3A65">
        <w:t>Times New Roman</w:t>
      </w:r>
      <w:r w:rsidRPr="00BF3EBC">
        <w:t>, die Schriftgröße ist 8</w:t>
      </w:r>
      <w:r w:rsidRPr="002D3A65">
        <w:rPr>
          <w:w w:val="50"/>
        </w:rPr>
        <w:t> </w:t>
      </w:r>
      <w:proofErr w:type="spellStart"/>
      <w:r w:rsidRPr="00BF3EBC">
        <w:t>pt</w:t>
      </w:r>
      <w:proofErr w:type="spellEnd"/>
      <w:r w:rsidRPr="00BF3EBC">
        <w:t xml:space="preserve"> und es sind Abstände von 0</w:t>
      </w:r>
      <w:r w:rsidRPr="002D3A65">
        <w:rPr>
          <w:w w:val="50"/>
        </w:rPr>
        <w:t> </w:t>
      </w:r>
      <w:proofErr w:type="spellStart"/>
      <w:r w:rsidRPr="00BF3EBC">
        <w:t>pt</w:t>
      </w:r>
      <w:proofErr w:type="spellEnd"/>
      <w:r w:rsidRPr="00BF3EBC">
        <w:t xml:space="preserve"> einzustellen. </w:t>
      </w:r>
    </w:p>
    <w:p w:rsidR="007721FB" w:rsidRPr="003606B5" w:rsidRDefault="007721FB" w:rsidP="00CB487E">
      <w:r w:rsidRPr="003606B5">
        <w:t>Optional: Integration der ORCID in die Autorinnen- und Autoreninformation. Hierzu wird das ORCID-Logo hinter den Namen der Autoren platziert</w:t>
      </w:r>
      <w:r w:rsidR="00E943DF" w:rsidRPr="003606B5">
        <w:t>, zu denen eine ORCID bekannt ist</w:t>
      </w:r>
      <w:r w:rsidRPr="003606B5">
        <w:t>. In die Fußzeile kommt hinter die Adresse die ORCID des jeweiligen Autors inklusive Verlinkung.</w:t>
      </w:r>
      <w:r w:rsidR="00E943DF" w:rsidRPr="003606B5">
        <w:t xml:space="preserve"> Weiterhin kann </w:t>
      </w:r>
      <w:r w:rsidR="00832FEF" w:rsidRPr="003606B5">
        <w:t xml:space="preserve">auch </w:t>
      </w:r>
      <w:r w:rsidR="00E943DF" w:rsidRPr="003606B5">
        <w:t>das ORCID-Logo hinter den Namen der Autoren mit der ORCID-URL des Autors verlinkt werden.</w:t>
      </w:r>
    </w:p>
    <w:p w:rsidR="00CB487E" w:rsidRPr="00BF3EBC" w:rsidRDefault="00CB487E" w:rsidP="0038630A">
      <w:pPr>
        <w:pStyle w:val="berschrift1"/>
      </w:pPr>
      <w:r w:rsidRPr="00BF3EBC">
        <w:t xml:space="preserve">Überschriften </w:t>
      </w:r>
    </w:p>
    <w:p w:rsidR="00CB487E" w:rsidRPr="003B5C07" w:rsidRDefault="00CB487E" w:rsidP="00CB487E">
      <w:r w:rsidRPr="00777B6E">
        <w:t>Für Kapitelüberschriften verwenden Sie bitte die Formatvorlage</w:t>
      </w:r>
      <w:r w:rsidRPr="003B5C07">
        <w:t xml:space="preserve"> &lt;Überschrift 1&gt;. </w:t>
      </w:r>
    </w:p>
    <w:p w:rsidR="00CB487E" w:rsidRPr="00BF3EBC" w:rsidRDefault="00CB487E" w:rsidP="00CB487E">
      <w:r>
        <w:t xml:space="preserve">Alternativ </w:t>
      </w:r>
      <w:r w:rsidRPr="00BF3EBC">
        <w:t xml:space="preserve">sind </w:t>
      </w:r>
      <w:r>
        <w:t xml:space="preserve">die Kapitelüberschriften </w:t>
      </w:r>
      <w:r w:rsidRPr="00BF3EBC">
        <w:t xml:space="preserve">in der Schriftart </w:t>
      </w:r>
      <w:r w:rsidRPr="002D3A65">
        <w:t>Times New Roman</w:t>
      </w:r>
      <w:r w:rsidRPr="00BF3EBC">
        <w:t xml:space="preserve">, </w:t>
      </w:r>
      <w:r>
        <w:t>in der Schriftgröße </w:t>
      </w:r>
      <w:r w:rsidRPr="00BF3EBC">
        <w:t>12 und fett. Vor der Überschrift ist ein Abstand von 24</w:t>
      </w:r>
      <w:r w:rsidRPr="002D3A65">
        <w:rPr>
          <w:w w:val="50"/>
        </w:rPr>
        <w:t> </w:t>
      </w:r>
      <w:proofErr w:type="spellStart"/>
      <w:r w:rsidRPr="00BF3EBC">
        <w:t>pt</w:t>
      </w:r>
      <w:proofErr w:type="spellEnd"/>
      <w:r w:rsidRPr="00BF3EBC">
        <w:t>, nach der Überschrift von 12</w:t>
      </w:r>
      <w:r w:rsidRPr="002D3A65">
        <w:rPr>
          <w:w w:val="50"/>
        </w:rPr>
        <w:t> </w:t>
      </w:r>
      <w:proofErr w:type="spellStart"/>
      <w:r w:rsidRPr="00BF3EBC">
        <w:t>pt</w:t>
      </w:r>
      <w:proofErr w:type="spellEnd"/>
      <w:r w:rsidRPr="00BF3EBC">
        <w:t xml:space="preserve">. </w:t>
      </w:r>
    </w:p>
    <w:p w:rsidR="00CB487E" w:rsidRPr="00BF3EBC" w:rsidRDefault="00CB487E" w:rsidP="00CB487E">
      <w:r w:rsidRPr="00BF3EBC">
        <w:t>Die Nummerierung beginnt bei 1 (ohne anschließenden Punkt). Wird die automatische Nummerierung von Word übernommen, so ist ein hängender Sondereinzug von 0,76</w:t>
      </w:r>
      <w:r w:rsidRPr="002D3A65">
        <w:rPr>
          <w:w w:val="50"/>
        </w:rPr>
        <w:t> </w:t>
      </w:r>
      <w:proofErr w:type="spellStart"/>
      <w:r w:rsidRPr="00BF3EBC">
        <w:t>pt</w:t>
      </w:r>
      <w:proofErr w:type="spellEnd"/>
      <w:r w:rsidRPr="00BF3EBC">
        <w:t xml:space="preserve"> einzustellen. Wird die Nummerierung selber händisch erledigt, so ist zwischen der Zahl und dem Text der Überschrift ein Leerzeichen mit dem Tabulator einzuführen und danach wiederum ein hängender Sondereinzug von 0,76</w:t>
      </w:r>
      <w:r w:rsidRPr="002D3A65">
        <w:rPr>
          <w:w w:val="50"/>
        </w:rPr>
        <w:t> </w:t>
      </w:r>
      <w:proofErr w:type="spellStart"/>
      <w:r w:rsidRPr="00BF3EBC">
        <w:t>pt</w:t>
      </w:r>
      <w:proofErr w:type="spellEnd"/>
      <w:r w:rsidRPr="00BF3EBC">
        <w:t xml:space="preserve"> einzustellen.</w:t>
      </w:r>
    </w:p>
    <w:p w:rsidR="00CB487E" w:rsidRPr="00BF3EBC" w:rsidRDefault="00CB487E" w:rsidP="00CB487E">
      <w:pPr>
        <w:pStyle w:val="berschrift2"/>
        <w:rPr>
          <w:rFonts w:cs="Times New Roman"/>
        </w:rPr>
      </w:pPr>
      <w:r w:rsidRPr="00BF3EBC">
        <w:rPr>
          <w:rFonts w:cs="Times New Roman"/>
        </w:rPr>
        <w:t xml:space="preserve">Unterüberschriften </w:t>
      </w:r>
    </w:p>
    <w:p w:rsidR="00CB487E" w:rsidRPr="003B5C07" w:rsidRDefault="00CB487E" w:rsidP="00CB487E">
      <w:r w:rsidRPr="00777B6E">
        <w:t xml:space="preserve">Für Unterüberschriften verwenden Sie bitte die Formatvorlage </w:t>
      </w:r>
      <w:r w:rsidRPr="003B5C07">
        <w:t xml:space="preserve">&lt;Überschrift 2&gt;. </w:t>
      </w:r>
    </w:p>
    <w:p w:rsidR="00CB487E" w:rsidRPr="00BF3EBC" w:rsidRDefault="00CB487E" w:rsidP="00CB487E">
      <w:r>
        <w:t xml:space="preserve">Alternativ </w:t>
      </w:r>
      <w:r w:rsidRPr="00BF3EBC">
        <w:t xml:space="preserve">sind </w:t>
      </w:r>
      <w:r>
        <w:t xml:space="preserve">die Unterüberschriften </w:t>
      </w:r>
      <w:r w:rsidRPr="00BF3EBC">
        <w:t xml:space="preserve">ebenfalls in der Schriftart </w:t>
      </w:r>
      <w:r w:rsidRPr="002D3A65">
        <w:t>Times New Roman</w:t>
      </w:r>
      <w:r w:rsidRPr="00BF3EBC">
        <w:t xml:space="preserve">, </w:t>
      </w:r>
      <w:r>
        <w:t>in der Schriftgröße </w:t>
      </w:r>
      <w:r w:rsidRPr="00BF3EBC">
        <w:t>10 und fett. Vor der Überschrift ist ein Abstand von 20</w:t>
      </w:r>
      <w:r w:rsidRPr="002D3A65">
        <w:rPr>
          <w:w w:val="50"/>
        </w:rPr>
        <w:t> </w:t>
      </w:r>
      <w:proofErr w:type="spellStart"/>
      <w:r w:rsidRPr="00BF3EBC">
        <w:t>pt</w:t>
      </w:r>
      <w:proofErr w:type="spellEnd"/>
      <w:r w:rsidRPr="00BF3EBC">
        <w:t>, nach der Überschrift von 10</w:t>
      </w:r>
      <w:r w:rsidRPr="002D3A65">
        <w:rPr>
          <w:w w:val="50"/>
        </w:rPr>
        <w:t> </w:t>
      </w:r>
      <w:proofErr w:type="spellStart"/>
      <w:r w:rsidRPr="00BF3EBC">
        <w:t>pt</w:t>
      </w:r>
      <w:proofErr w:type="spellEnd"/>
      <w:r w:rsidRPr="00BF3EBC">
        <w:t xml:space="preserve">. </w:t>
      </w:r>
    </w:p>
    <w:p w:rsidR="00CB487E" w:rsidRDefault="00CB487E" w:rsidP="00CB487E">
      <w:r w:rsidRPr="00BF3EBC">
        <w:t xml:space="preserve">Die Nummerierung beginnt bei 1 (siehe </w:t>
      </w:r>
      <w:r>
        <w:t xml:space="preserve">bspw. </w:t>
      </w:r>
      <w:r w:rsidRPr="00BF3EBC">
        <w:t>dieses Dokument). Wird die automatische Nummerierung von Word übernommen, so ist ein hängender Sondereinzug von 1,02</w:t>
      </w:r>
      <w:r w:rsidRPr="002D3A65">
        <w:rPr>
          <w:w w:val="50"/>
        </w:rPr>
        <w:t> </w:t>
      </w:r>
      <w:proofErr w:type="spellStart"/>
      <w:r w:rsidRPr="00BF3EBC">
        <w:t>pt</w:t>
      </w:r>
      <w:proofErr w:type="spellEnd"/>
      <w:r w:rsidRPr="00BF3EBC">
        <w:t xml:space="preserve"> einzustellen. Wird die Nummerierung selber händisch erledigt, so ist zwischen den beiden Zahlen und dem Text der Überschrift ein Leerze</w:t>
      </w:r>
      <w:r>
        <w:t>ichen mit dem Tabulator einzufüg</w:t>
      </w:r>
      <w:r w:rsidRPr="00BF3EBC">
        <w:t>en und danach wiederum ein hängender Sondereinzug von 1,02</w:t>
      </w:r>
      <w:r w:rsidRPr="002D3A65">
        <w:rPr>
          <w:w w:val="50"/>
        </w:rPr>
        <w:t> </w:t>
      </w:r>
      <w:proofErr w:type="spellStart"/>
      <w:r w:rsidRPr="00BF3EBC">
        <w:t>pt</w:t>
      </w:r>
      <w:proofErr w:type="spellEnd"/>
      <w:r w:rsidRPr="00BF3EBC">
        <w:t xml:space="preserve"> einzustellen. </w:t>
      </w:r>
    </w:p>
    <w:p w:rsidR="00CB487E" w:rsidRPr="00BF3EBC" w:rsidRDefault="00CB487E" w:rsidP="00CB487E">
      <w:r w:rsidRPr="00BF3EBC">
        <w:t xml:space="preserve">Unter den Überschriften ist maximal eine </w:t>
      </w:r>
      <w:proofErr w:type="spellStart"/>
      <w:r w:rsidRPr="00BF3EBC">
        <w:t>Unterüberschriftsebene</w:t>
      </w:r>
      <w:proofErr w:type="spellEnd"/>
      <w:r w:rsidRPr="00BF3EBC">
        <w:t xml:space="preserve"> zulässig (Bsp.: 1.1, 1.2,… nicht 1.1.1, 1.1.2).</w:t>
      </w:r>
    </w:p>
    <w:p w:rsidR="009C5DFF" w:rsidRPr="00BF3EBC" w:rsidRDefault="009C5DFF" w:rsidP="009C5DFF">
      <w:pPr>
        <w:pStyle w:val="berschrift2"/>
        <w:rPr>
          <w:rFonts w:cs="Times New Roman"/>
        </w:rPr>
      </w:pPr>
      <w:r w:rsidRPr="00BF3EBC">
        <w:rPr>
          <w:rFonts w:cs="Times New Roman"/>
        </w:rPr>
        <w:t>Fließtext</w:t>
      </w:r>
    </w:p>
    <w:p w:rsidR="002D3A65" w:rsidRPr="003B5C07" w:rsidRDefault="002D3A65" w:rsidP="002D3A65">
      <w:r w:rsidRPr="00777B6E">
        <w:t xml:space="preserve">Für den Fließtext verwenden Sie bitte die Formatvorlage </w:t>
      </w:r>
      <w:r w:rsidRPr="003B5C07">
        <w:t>&lt;</w:t>
      </w:r>
      <w:r w:rsidR="00693AF6">
        <w:t>Standard</w:t>
      </w:r>
      <w:r w:rsidRPr="003B5C07">
        <w:t xml:space="preserve">&gt;. </w:t>
      </w:r>
    </w:p>
    <w:p w:rsidR="00735332" w:rsidRPr="00BF3EBC" w:rsidRDefault="00735332" w:rsidP="00735332">
      <w:r w:rsidRPr="00BF3EBC">
        <w:t xml:space="preserve">Die Schriftart des Fließtextes ist </w:t>
      </w:r>
      <w:r w:rsidRPr="005E727B">
        <w:t>Times New Roman</w:t>
      </w:r>
      <w:r w:rsidRPr="00BF3EBC">
        <w:t xml:space="preserve"> i</w:t>
      </w:r>
      <w:r w:rsidR="005E727B">
        <w:t>n der Schriftgröße </w:t>
      </w:r>
      <w:r w:rsidRPr="00BF3EBC">
        <w:t>10. Der Absatz ist im Blocksatz formatiert und der Zeilenabstand ist einfach. Vor dem Absatz sind 0</w:t>
      </w:r>
      <w:r w:rsidR="002D3A65" w:rsidRPr="002D3A65">
        <w:rPr>
          <w:w w:val="50"/>
        </w:rPr>
        <w:t> </w:t>
      </w:r>
      <w:proofErr w:type="spellStart"/>
      <w:r w:rsidRPr="00BF3EBC">
        <w:t>pt</w:t>
      </w:r>
      <w:proofErr w:type="spellEnd"/>
      <w:r w:rsidRPr="00BF3EBC">
        <w:t xml:space="preserve"> Abstand, nach dem Absatz </w:t>
      </w:r>
      <w:r w:rsidR="00E752DB" w:rsidRPr="00BF3EBC">
        <w:t>8</w:t>
      </w:r>
      <w:r w:rsidR="002D3A65" w:rsidRPr="002D3A65">
        <w:rPr>
          <w:w w:val="50"/>
        </w:rPr>
        <w:t> </w:t>
      </w:r>
      <w:proofErr w:type="spellStart"/>
      <w:r w:rsidRPr="00BF3EBC">
        <w:t>pt</w:t>
      </w:r>
      <w:proofErr w:type="spellEnd"/>
      <w:r w:rsidR="00E752DB" w:rsidRPr="00BF3EBC">
        <w:t xml:space="preserve"> einzustellen</w:t>
      </w:r>
      <w:r w:rsidRPr="00BF3EBC">
        <w:t>.</w:t>
      </w:r>
      <w:r w:rsidR="004657F4" w:rsidRPr="00BF3EBC">
        <w:t xml:space="preserve"> Es sind keine Leerzeilen einzufügen.</w:t>
      </w:r>
    </w:p>
    <w:p w:rsidR="00A31084" w:rsidRPr="00BF3EBC" w:rsidRDefault="00735332" w:rsidP="00735332">
      <w:r w:rsidRPr="00BF3EBC">
        <w:t>Wird ein neuer Absatz begonnen, so befindet sich in der ersten Zeile kein Einzug</w:t>
      </w:r>
      <w:r w:rsidR="004B70A9">
        <w:t>,</w:t>
      </w:r>
      <w:r w:rsidRPr="00BF3EBC">
        <w:t xml:space="preserve"> sondern der Text beginnt ganz am Anfang der Zeile.</w:t>
      </w:r>
    </w:p>
    <w:p w:rsidR="009C5DFF" w:rsidRPr="00BF3EBC" w:rsidRDefault="009C5DFF" w:rsidP="009C5DFF">
      <w:r w:rsidRPr="00BF3EBC">
        <w:t>Silbentrennung ist zu verwenden, jedoch auf maximal 3</w:t>
      </w:r>
      <w:r w:rsidR="005E727B">
        <w:t> </w:t>
      </w:r>
      <w:r w:rsidRPr="00BF3EBC">
        <w:t xml:space="preserve">Aufeinanderfolgende zu begrenzen. </w:t>
      </w:r>
    </w:p>
    <w:p w:rsidR="00511B8B" w:rsidRPr="00BF3EBC" w:rsidRDefault="004B70A9" w:rsidP="00511B8B">
      <w:r>
        <w:t xml:space="preserve">Als </w:t>
      </w:r>
      <w:r w:rsidR="00511B8B" w:rsidRPr="00BF3EBC">
        <w:t>Sonderzeichen sind nur jene zu verwenden, die die in .</w:t>
      </w:r>
      <w:proofErr w:type="spellStart"/>
      <w:r w:rsidR="00511B8B" w:rsidRPr="00BF3EBC">
        <w:t>pdf</w:t>
      </w:r>
      <w:proofErr w:type="spellEnd"/>
      <w:r w:rsidR="00511B8B" w:rsidRPr="00BF3EBC">
        <w:t xml:space="preserve"> oder .</w:t>
      </w:r>
      <w:proofErr w:type="spellStart"/>
      <w:r w:rsidR="00511B8B" w:rsidRPr="00BF3EBC">
        <w:t>eps</w:t>
      </w:r>
      <w:proofErr w:type="spellEnd"/>
      <w:r w:rsidR="00511B8B" w:rsidRPr="00BF3EBC">
        <w:t xml:space="preserve"> Dateien darstellbar sind. </w:t>
      </w:r>
    </w:p>
    <w:p w:rsidR="00CB487E" w:rsidRPr="00BF3EBC" w:rsidRDefault="00CB487E" w:rsidP="00CB487E">
      <w:pPr>
        <w:pStyle w:val="berschrift2"/>
        <w:rPr>
          <w:rFonts w:cs="Times New Roman"/>
        </w:rPr>
      </w:pPr>
      <w:r w:rsidRPr="00BF3EBC">
        <w:rPr>
          <w:rFonts w:cs="Times New Roman"/>
        </w:rPr>
        <w:t>Aufzählungen</w:t>
      </w:r>
    </w:p>
    <w:p w:rsidR="00693AF6" w:rsidRDefault="00693AF6" w:rsidP="0038630A">
      <w:pPr>
        <w:pStyle w:val="AufzhlungEbene1"/>
      </w:pPr>
      <w:r>
        <w:t>Für Aufzählungen verwenden Sie bitte die Formatvorlage &lt;Aufzählung Ebene 1&gt;.</w:t>
      </w:r>
    </w:p>
    <w:p w:rsidR="00CB487E" w:rsidRPr="008F350E" w:rsidRDefault="00CB487E" w:rsidP="0038630A">
      <w:pPr>
        <w:pStyle w:val="AufzhlungEbene1"/>
      </w:pPr>
      <w:r w:rsidRPr="008F350E">
        <w:t xml:space="preserve">Aufzählungen haben dieselbe Schriftart und Schriftgröße wie der Fließtext und sind </w:t>
      </w:r>
      <w:r>
        <w:t>im Blocksatz</w:t>
      </w:r>
      <w:r w:rsidRPr="008F350E">
        <w:t xml:space="preserve"> ausgerichtet. Mehrzeilige Aufzählungspunkte beginnen an derselben </w:t>
      </w:r>
      <w:r>
        <w:t xml:space="preserve">Stelle </w:t>
      </w:r>
      <w:r w:rsidRPr="008F350E">
        <w:t>wie die erste Zeile</w:t>
      </w:r>
      <w:r>
        <w:t xml:space="preserve">. </w:t>
      </w:r>
      <w:r w:rsidRPr="000E4388">
        <w:t xml:space="preserve">Für Aufzählungen verwenden Sie bitte die Formatvorlage &lt;Aufzählung Ebene 1 + Block&gt;. </w:t>
      </w:r>
      <w:r>
        <w:t xml:space="preserve">Wenn nicht diese Formatvorlage übernommen wird: </w:t>
      </w:r>
      <w:r w:rsidRPr="008F350E">
        <w:t>Einstellung Absatz, Sondereinzug Hängend um 0,</w:t>
      </w:r>
      <w:r>
        <w:t>88</w:t>
      </w:r>
      <w:r w:rsidRPr="002D3A65">
        <w:rPr>
          <w:w w:val="50"/>
        </w:rPr>
        <w:t> </w:t>
      </w:r>
      <w:r w:rsidRPr="008F350E">
        <w:t>cm</w:t>
      </w:r>
      <w:r>
        <w:t xml:space="preserve"> und eine neue Tabstoppposition bei 0,88</w:t>
      </w:r>
      <w:r w:rsidRPr="002D3A65">
        <w:rPr>
          <w:w w:val="50"/>
        </w:rPr>
        <w:t> </w:t>
      </w:r>
      <w:r>
        <w:t>cm einfügen und eventuelle andere löschen.</w:t>
      </w:r>
    </w:p>
    <w:p w:rsidR="00CB487E" w:rsidRPr="008F350E" w:rsidRDefault="00CB487E" w:rsidP="00CB487E">
      <w:pPr>
        <w:pStyle w:val="AufzhlungEbene1"/>
      </w:pPr>
      <w:r w:rsidRPr="008F350E">
        <w:t>Sie werden</w:t>
      </w:r>
      <w:r>
        <w:t xml:space="preserve"> in der ersten Ebene mit einem • </w:t>
      </w:r>
      <w:r w:rsidRPr="000E4388">
        <w:t xml:space="preserve">(Mittenpunkt) </w:t>
      </w:r>
      <w:r w:rsidRPr="008F350E">
        <w:t>begonnen. Es ist ein Abstand von 6</w:t>
      </w:r>
      <w:r w:rsidRPr="002D3A65">
        <w:rPr>
          <w:w w:val="50"/>
        </w:rPr>
        <w:t> </w:t>
      </w:r>
      <w:proofErr w:type="spellStart"/>
      <w:r w:rsidRPr="008F350E">
        <w:t>pt</w:t>
      </w:r>
      <w:proofErr w:type="spellEnd"/>
      <w:r w:rsidRPr="008F350E">
        <w:t xml:space="preserve"> nach dem Text einzustellen. </w:t>
      </w:r>
    </w:p>
    <w:p w:rsidR="00693AF6" w:rsidRDefault="00693AF6" w:rsidP="00CB487E">
      <w:pPr>
        <w:pStyle w:val="AufzhlungEbene2"/>
      </w:pPr>
      <w:r>
        <w:t>Für Aufzählungen der zweiten Ebene verwenden Sie bitte die Formatvorlage &lt;Aufzählung Ebene 2&gt;.</w:t>
      </w:r>
    </w:p>
    <w:p w:rsidR="00CB487E" w:rsidRPr="00BF3EBC" w:rsidRDefault="00CB487E" w:rsidP="00CB487E">
      <w:pPr>
        <w:pStyle w:val="AufzhlungEbene2"/>
      </w:pPr>
      <w:r w:rsidRPr="00BF3EBC">
        <w:t xml:space="preserve">In der zweiten Ebene werden Aufzählungen mit einem </w:t>
      </w:r>
      <w:r>
        <w:t xml:space="preserve">– </w:t>
      </w:r>
      <w:r w:rsidRPr="0038630A">
        <w:t xml:space="preserve">(Spiegelstrich) </w:t>
      </w:r>
      <w:r w:rsidRPr="00BF3EBC">
        <w:t xml:space="preserve">begonnen. Es ist ein Abstand von </w:t>
      </w:r>
      <w:r>
        <w:t>6</w:t>
      </w:r>
      <w:r w:rsidRPr="002D3A65">
        <w:rPr>
          <w:w w:val="50"/>
        </w:rPr>
        <w:t> </w:t>
      </w:r>
      <w:proofErr w:type="spellStart"/>
      <w:r w:rsidRPr="00BF3EBC">
        <w:t>pt</w:t>
      </w:r>
      <w:proofErr w:type="spellEnd"/>
      <w:r w:rsidRPr="00BF3EBC">
        <w:t xml:space="preserve"> nach dem Text einzustellen. </w:t>
      </w:r>
      <w:r>
        <w:t xml:space="preserve">Wenn nicht diese Formatvorlage übernommen wird: </w:t>
      </w:r>
      <w:r w:rsidRPr="008F350E">
        <w:t>Einstellung Absatz,</w:t>
      </w:r>
      <w:r>
        <w:t xml:space="preserve"> links 0,88</w:t>
      </w:r>
      <w:r w:rsidRPr="002D3A65">
        <w:rPr>
          <w:w w:val="50"/>
        </w:rPr>
        <w:t> </w:t>
      </w:r>
      <w:r>
        <w:t xml:space="preserve">cm, </w:t>
      </w:r>
      <w:r w:rsidRPr="008F350E">
        <w:t>Sondereinzug Hängend um 0,</w:t>
      </w:r>
      <w:r>
        <w:t>88</w:t>
      </w:r>
      <w:r w:rsidRPr="002D3A65">
        <w:rPr>
          <w:w w:val="50"/>
        </w:rPr>
        <w:t> </w:t>
      </w:r>
      <w:r w:rsidRPr="008F350E">
        <w:t>cm</w:t>
      </w:r>
      <w:r>
        <w:t xml:space="preserve"> und eine neue Tabstoppposition bei 1,76</w:t>
      </w:r>
      <w:r w:rsidRPr="002D3A65">
        <w:rPr>
          <w:w w:val="50"/>
        </w:rPr>
        <w:t> </w:t>
      </w:r>
      <w:r>
        <w:t>cm einfügen und eventuelle andere löschen.</w:t>
      </w:r>
    </w:p>
    <w:p w:rsidR="00CB487E" w:rsidRDefault="00CB487E" w:rsidP="00CB487E">
      <w:pPr>
        <w:pStyle w:val="AufzhlungEbene2"/>
      </w:pPr>
      <w:r w:rsidRPr="00AB4016">
        <w:t xml:space="preserve">Aufzählungen sollen generell nicht tiefer als </w:t>
      </w:r>
      <w:r>
        <w:t>zwei</w:t>
      </w:r>
      <w:r w:rsidRPr="00AB4016">
        <w:t xml:space="preserve"> Ebenen sein.</w:t>
      </w:r>
    </w:p>
    <w:p w:rsidR="00CB487E" w:rsidRDefault="00CB487E" w:rsidP="0038630A">
      <w:r>
        <w:t xml:space="preserve">Sollten nummerierte Aufzählungen verwendet werden, gelten die gleichen Formatierungsvorgaben wie bei </w:t>
      </w:r>
      <w:proofErr w:type="spellStart"/>
      <w:r>
        <w:t>unnummerierten</w:t>
      </w:r>
      <w:proofErr w:type="spellEnd"/>
      <w:r>
        <w:t xml:space="preserve">: </w:t>
      </w:r>
    </w:p>
    <w:p w:rsidR="00693AF6" w:rsidRDefault="00693AF6" w:rsidP="000E4388">
      <w:pPr>
        <w:pStyle w:val="AufzhlungnummeriertEbene1"/>
      </w:pPr>
      <w:r>
        <w:t>Für nummerierte Aufzählungen verwenden Sie bitte die Formatvorlage &lt;Aufzählung nummeriert Ebene 1&gt;.</w:t>
      </w:r>
    </w:p>
    <w:p w:rsidR="00CB487E" w:rsidRPr="0038630A" w:rsidRDefault="00CB487E" w:rsidP="000E4388">
      <w:pPr>
        <w:pStyle w:val="AufzhlungnummeriertEbene1"/>
      </w:pPr>
      <w:r>
        <w:t xml:space="preserve">Nummerierte Aufzählungen haben die gleiche Formatierung wie </w:t>
      </w:r>
      <w:proofErr w:type="spellStart"/>
      <w:r>
        <w:t>unnummerierte</w:t>
      </w:r>
      <w:proofErr w:type="spellEnd"/>
      <w:r>
        <w:t xml:space="preserve"> Aufzählungen</w:t>
      </w:r>
    </w:p>
    <w:p w:rsidR="00CB487E" w:rsidRPr="0068469A" w:rsidRDefault="00CB487E" w:rsidP="000E4388">
      <w:pPr>
        <w:pStyle w:val="AufzhlungnummeriertEbene1"/>
      </w:pPr>
      <w:r>
        <w:t>Die Ausrichtung ist links, der Abstand vom Rand ist 0</w:t>
      </w:r>
      <w:r w:rsidRPr="002D3A65">
        <w:rPr>
          <w:w w:val="50"/>
        </w:rPr>
        <w:t> </w:t>
      </w:r>
      <w:r>
        <w:t>cm, der Tabstopp ist bei 0,88</w:t>
      </w:r>
      <w:r w:rsidRPr="002D3A65">
        <w:rPr>
          <w:w w:val="50"/>
        </w:rPr>
        <w:t> </w:t>
      </w:r>
      <w:r>
        <w:t>cm zu setzten und der Einzug ist ebenfalls auf 0,88</w:t>
      </w:r>
      <w:r w:rsidRPr="002D3A65">
        <w:rPr>
          <w:w w:val="50"/>
        </w:rPr>
        <w:t> </w:t>
      </w:r>
      <w:r>
        <w:t xml:space="preserve">cm einzustellen. </w:t>
      </w:r>
    </w:p>
    <w:p w:rsidR="00693AF6" w:rsidRDefault="00693AF6" w:rsidP="000E4388">
      <w:pPr>
        <w:pStyle w:val="AufzhlungnummeriertEbene2"/>
      </w:pPr>
      <w:r>
        <w:t>Für nummerierte Aufzählungen der zweiten Ebene verwenden Sie bitte die Formatvorlage &lt;Aufzählung nummeriert Ebene 2&gt;.</w:t>
      </w:r>
    </w:p>
    <w:p w:rsidR="00CB487E" w:rsidRDefault="00CB487E" w:rsidP="000E4388">
      <w:pPr>
        <w:pStyle w:val="AufzhlungnummeriertEbene2"/>
      </w:pPr>
      <w:r>
        <w:t>Die Formatierung der zweiten Ebene ist äq</w:t>
      </w:r>
      <w:r w:rsidR="003D44B5">
        <w:t xml:space="preserve">uivalent zu der zweiten Ebene nicht </w:t>
      </w:r>
      <w:r>
        <w:t xml:space="preserve">nummerierter Aufzählungen. </w:t>
      </w:r>
    </w:p>
    <w:p w:rsidR="00CB487E" w:rsidRPr="00AB4016" w:rsidRDefault="00CB487E" w:rsidP="000E4388">
      <w:pPr>
        <w:pStyle w:val="AufzhlungnummeriertEbene2"/>
      </w:pPr>
      <w:r>
        <w:t xml:space="preserve">Auch nummerierte </w:t>
      </w:r>
      <w:r w:rsidRPr="00AB4016">
        <w:t xml:space="preserve">Aufzählungen sollen generell nicht tiefer als </w:t>
      </w:r>
      <w:r>
        <w:t>zwei</w:t>
      </w:r>
      <w:r w:rsidRPr="00AB4016">
        <w:t xml:space="preserve"> Ebenen sein.</w:t>
      </w:r>
    </w:p>
    <w:p w:rsidR="00C56D7D" w:rsidRPr="00777B6E" w:rsidRDefault="00C56D7D" w:rsidP="00735332">
      <w:pPr>
        <w:pStyle w:val="berschrift2"/>
        <w:rPr>
          <w:rFonts w:cs="Times New Roman"/>
        </w:rPr>
      </w:pPr>
      <w:r w:rsidRPr="00777B6E">
        <w:rPr>
          <w:rFonts w:cs="Times New Roman"/>
        </w:rPr>
        <w:t>Abkürzungen</w:t>
      </w:r>
    </w:p>
    <w:p w:rsidR="00C56D7D" w:rsidRPr="003B5C07" w:rsidRDefault="00C56D7D" w:rsidP="00C56D7D">
      <w:r w:rsidRPr="00777B6E">
        <w:t>Abkürzungen sollten vermieden werden. Ist dies nicht möglich, sollten Abkürzungen beim ersten Vorkommen im Text erläutert werden. Sonst sollten nur Abkürzungen verwendet werden, die im Verzeichnis des Dudens aufgeführt werden.</w:t>
      </w:r>
    </w:p>
    <w:p w:rsidR="00735332" w:rsidRPr="00BF3EBC" w:rsidRDefault="00AF5492" w:rsidP="00735332">
      <w:pPr>
        <w:pStyle w:val="berschrift2"/>
        <w:rPr>
          <w:rFonts w:cs="Times New Roman"/>
        </w:rPr>
      </w:pPr>
      <w:r w:rsidRPr="00BF3EBC">
        <w:rPr>
          <w:rFonts w:cs="Times New Roman"/>
        </w:rPr>
        <w:t>Fußnoten</w:t>
      </w:r>
    </w:p>
    <w:p w:rsidR="00D81751" w:rsidRDefault="00856C5A" w:rsidP="00C47108">
      <w:r>
        <w:t xml:space="preserve">Für Fußnoten verwenden Sie bitte die Formatvorlage &lt;Fußzeile&gt;. </w:t>
      </w:r>
      <w:r w:rsidR="00AF5492" w:rsidRPr="00BF3EBC">
        <w:t>Im Fließtext können Fußnoten eingefügt werden. Sie sollen am aktuellen Seitenende angezeigt werden</w:t>
      </w:r>
      <w:r w:rsidR="009C5DFF" w:rsidRPr="00BF3EBC">
        <w:t xml:space="preserve"> und sind mit einer 5</w:t>
      </w:r>
      <w:r w:rsidR="002D3A65" w:rsidRPr="002D3A65">
        <w:rPr>
          <w:w w:val="50"/>
        </w:rPr>
        <w:t> </w:t>
      </w:r>
      <w:r w:rsidR="009C5DFF" w:rsidRPr="00BF3EBC">
        <w:t>cm langen Linie vom Text abzusetzen</w:t>
      </w:r>
      <w:r w:rsidR="00AF5492" w:rsidRPr="00BF3EBC">
        <w:t>.</w:t>
      </w:r>
      <w:r w:rsidR="00AF5492" w:rsidRPr="00BF3EBC">
        <w:rPr>
          <w:rStyle w:val="Funotenzeichen"/>
        </w:rPr>
        <w:footnoteReference w:id="3"/>
      </w:r>
      <w:r w:rsidR="009C5DFF" w:rsidRPr="00BF3EBC">
        <w:t xml:space="preserve"> </w:t>
      </w:r>
      <w:r w:rsidR="00D81751">
        <w:t xml:space="preserve">Zwischen der Trennlinie und </w:t>
      </w:r>
      <w:r w:rsidR="001E29B3">
        <w:t>der</w:t>
      </w:r>
      <w:r w:rsidR="00D81751">
        <w:t xml:space="preserve"> Fußnote ist darauf zu achten, dass kein Abstand nach der Trennlinie eingestellt ist. </w:t>
      </w:r>
      <w:r w:rsidR="001E29B3">
        <w:t xml:space="preserve">Es ist keine Einrückung einzustellen. </w:t>
      </w:r>
    </w:p>
    <w:p w:rsidR="009C5DFF" w:rsidRPr="00BF3EBC" w:rsidRDefault="009C5DFF" w:rsidP="00C47108">
      <w:pPr>
        <w:rPr>
          <w:szCs w:val="20"/>
        </w:rPr>
      </w:pPr>
      <w:r w:rsidRPr="00BF3EBC">
        <w:rPr>
          <w:szCs w:val="20"/>
        </w:rPr>
        <w:t xml:space="preserve">In </w:t>
      </w:r>
      <w:r w:rsidRPr="000046CA">
        <w:rPr>
          <w:szCs w:val="20"/>
        </w:rPr>
        <w:t>Proceedings</w:t>
      </w:r>
      <w:r w:rsidRPr="00BF3EBC">
        <w:rPr>
          <w:szCs w:val="20"/>
        </w:rPr>
        <w:t xml:space="preserve"> und Seminarbänden ist die Nummerierung fortlaufend innerhalb eines Beitrags (also beginnend bei 1 bei den </w:t>
      </w:r>
      <w:r w:rsidR="00A6732B">
        <w:rPr>
          <w:szCs w:val="20"/>
        </w:rPr>
        <w:t>Autoren</w:t>
      </w:r>
      <w:r w:rsidR="002D3A65">
        <w:rPr>
          <w:szCs w:val="20"/>
        </w:rPr>
        <w:t>angaben auf der 1.</w:t>
      </w:r>
      <w:r w:rsidR="002D3A65" w:rsidRPr="002D3A65">
        <w:rPr>
          <w:w w:val="50"/>
        </w:rPr>
        <w:t> </w:t>
      </w:r>
      <w:r w:rsidRPr="00BF3EBC">
        <w:rPr>
          <w:szCs w:val="20"/>
        </w:rPr>
        <w:t>Seite</w:t>
      </w:r>
      <w:r w:rsidR="00903BE6">
        <w:rPr>
          <w:szCs w:val="20"/>
        </w:rPr>
        <w:t xml:space="preserve"> des Beitrags</w:t>
      </w:r>
      <w:r w:rsidRPr="00BF3EBC">
        <w:rPr>
          <w:szCs w:val="20"/>
        </w:rPr>
        <w:t>), in Monographien und Dissertationen fo</w:t>
      </w:r>
      <w:r w:rsidR="00511B8B" w:rsidRPr="00BF3EBC">
        <w:rPr>
          <w:szCs w:val="20"/>
        </w:rPr>
        <w:t>rtlaufend über das gesamte Werk.</w:t>
      </w:r>
    </w:p>
    <w:p w:rsidR="00FC41AE" w:rsidRPr="00BF3EBC" w:rsidRDefault="00CF3B7B" w:rsidP="00FC41AE">
      <w:pPr>
        <w:pStyle w:val="berschrift1"/>
        <w:rPr>
          <w:rFonts w:cs="Times New Roman"/>
        </w:rPr>
      </w:pPr>
      <w:r w:rsidRPr="00BF3EBC">
        <w:rPr>
          <w:rFonts w:cs="Times New Roman"/>
        </w:rPr>
        <w:t>Kopfzeile</w:t>
      </w:r>
      <w:r w:rsidR="00511B8B" w:rsidRPr="00BF3EBC">
        <w:rPr>
          <w:rFonts w:cs="Times New Roman"/>
        </w:rPr>
        <w:t xml:space="preserve"> &amp; Paginierung</w:t>
      </w:r>
    </w:p>
    <w:p w:rsidR="00FF4789" w:rsidRDefault="00FC41AE" w:rsidP="006D0421">
      <w:r w:rsidRPr="00BF3EBC">
        <w:t xml:space="preserve">Die Kopfzeile ist </w:t>
      </w:r>
      <w:r w:rsidR="0068469A">
        <w:t>auf der 1. </w:t>
      </w:r>
      <w:r w:rsidR="00E6277B" w:rsidRPr="00BF3EBC">
        <w:t xml:space="preserve">Seite </w:t>
      </w:r>
      <w:r w:rsidR="00FF4789">
        <w:t>unterschiedlich zu</w:t>
      </w:r>
      <w:r w:rsidRPr="00BF3EBC">
        <w:t xml:space="preserve"> den geraden und ungeraden Seiten. </w:t>
      </w:r>
      <w:r w:rsidR="0068469A">
        <w:t>Auf der 1. </w:t>
      </w:r>
      <w:r w:rsidR="00FF4789">
        <w:t>Seite sind die Namen der Herausgeber</w:t>
      </w:r>
      <w:r w:rsidR="00900AA4">
        <w:t>i</w:t>
      </w:r>
      <w:r w:rsidR="00FF4789">
        <w:t xml:space="preserve">nnen </w:t>
      </w:r>
      <w:r w:rsidR="00900AA4">
        <w:t xml:space="preserve">und Herausgeber </w:t>
      </w:r>
      <w:r w:rsidR="00FF4789">
        <w:t xml:space="preserve">und der Buchtitel nach dem vorliegenden Beispiel anzugeben. Nach der Information über die GI ist noch das aktuelle Erscheinungsjahr zu ergänzen. Danach folgt mit </w:t>
      </w:r>
      <w:r w:rsidR="00DC7171">
        <w:t xml:space="preserve">einem </w:t>
      </w:r>
      <w:proofErr w:type="spellStart"/>
      <w:r w:rsidR="00DC7171">
        <w:t>em</w:t>
      </w:r>
      <w:proofErr w:type="spellEnd"/>
      <w:r w:rsidR="00DC7171">
        <w:t>-</w:t>
      </w:r>
      <w:r w:rsidR="00FF4789">
        <w:t>Abstand</w:t>
      </w:r>
      <w:r w:rsidR="00DC7171">
        <w:t xml:space="preserve"> (Pfad: Einfügen &gt; Symbol &gt; Sonderzeichen &gt; </w:t>
      </w:r>
      <w:proofErr w:type="spellStart"/>
      <w:r w:rsidR="00DC7171">
        <w:t>em</w:t>
      </w:r>
      <w:proofErr w:type="spellEnd"/>
      <w:r w:rsidR="00DC7171">
        <w:t>-Abstand)</w:t>
      </w:r>
      <w:r w:rsidR="00FF4789">
        <w:t xml:space="preserve"> die Seitenzahl. </w:t>
      </w:r>
    </w:p>
    <w:p w:rsidR="006D0421" w:rsidRPr="00BF3EBC" w:rsidRDefault="001A3CF2" w:rsidP="006D0421">
      <w:r w:rsidRPr="00BF3EBC">
        <w:t xml:space="preserve">Auf den geraden Seiten steht links oben </w:t>
      </w:r>
      <w:r w:rsidR="008C21FB">
        <w:t xml:space="preserve">die Seitenzahl und mit </w:t>
      </w:r>
      <w:r w:rsidR="00DC7171">
        <w:t xml:space="preserve">einem </w:t>
      </w:r>
      <w:proofErr w:type="spellStart"/>
      <w:r w:rsidR="00DC7171">
        <w:t>em</w:t>
      </w:r>
      <w:proofErr w:type="spellEnd"/>
      <w:r w:rsidR="00DC7171">
        <w:t>-</w:t>
      </w:r>
      <w:r w:rsidR="008C21FB" w:rsidRPr="00BF3EBC">
        <w:t>Abstand</w:t>
      </w:r>
      <w:r w:rsidR="008C21FB">
        <w:t xml:space="preserve"> der Vorname </w:t>
      </w:r>
      <w:r w:rsidR="00572978">
        <w:t>und der</w:t>
      </w:r>
      <w:r w:rsidR="006D0421" w:rsidRPr="00BF3EBC">
        <w:t xml:space="preserve"> </w:t>
      </w:r>
      <w:r w:rsidR="008C21FB">
        <w:t xml:space="preserve">Familienname der </w:t>
      </w:r>
      <w:r w:rsidR="00A6732B">
        <w:t>Autoren</w:t>
      </w:r>
      <w:r w:rsidR="006D0421" w:rsidRPr="00BF3EBC">
        <w:t xml:space="preserve">. Zu lange </w:t>
      </w:r>
      <w:r w:rsidR="00A6732B">
        <w:t>Autoren</w:t>
      </w:r>
      <w:r w:rsidR="006D0421" w:rsidRPr="00BF3EBC">
        <w:t>listen müssen von den H</w:t>
      </w:r>
      <w:r w:rsidR="00681A08">
        <w:t>erausgeber</w:t>
      </w:r>
      <w:r w:rsidR="00900AA4">
        <w:t>i</w:t>
      </w:r>
      <w:r w:rsidR="00681A08">
        <w:t xml:space="preserve">nnen </w:t>
      </w:r>
      <w:r w:rsidR="00900AA4">
        <w:t xml:space="preserve">und Herausgebern </w:t>
      </w:r>
      <w:r w:rsidR="00681A08">
        <w:t xml:space="preserve">gekürzt werden: Eine Autorin bzw. ein Autor ist mit Vornamen Nachnamen anzuführen, zwei </w:t>
      </w:r>
      <w:r w:rsidR="00A6732B">
        <w:t>Autoren</w:t>
      </w:r>
      <w:r w:rsidR="00681A08">
        <w:t xml:space="preserve"> sind ebenfalls so anzuführen und mit einem „und“ zu verbinden, ab drei </w:t>
      </w:r>
      <w:r w:rsidR="00A6732B">
        <w:t>Autoren</w:t>
      </w:r>
      <w:r w:rsidR="00681A08">
        <w:t xml:space="preserve"> ist die/der Erste anzuführen und</w:t>
      </w:r>
      <w:r w:rsidR="00DC7171">
        <w:t xml:space="preserve"> alle weiteren mit einem et </w:t>
      </w:r>
      <w:r w:rsidR="00745DD8">
        <w:t xml:space="preserve">al. abzukürzen. </w:t>
      </w:r>
    </w:p>
    <w:p w:rsidR="006D0421" w:rsidRPr="00BF3EBC" w:rsidRDefault="001A3CF2" w:rsidP="006D0421">
      <w:r w:rsidRPr="00BF3EBC">
        <w:t xml:space="preserve">Auf den ungeraden Seiten stehen rechts oben </w:t>
      </w:r>
      <w:r w:rsidR="006D0421" w:rsidRPr="00BF3EBC">
        <w:t xml:space="preserve">die Seitenzahl und dann mit </w:t>
      </w:r>
      <w:r w:rsidR="00DC7171">
        <w:t xml:space="preserve">einem </w:t>
      </w:r>
      <w:proofErr w:type="spellStart"/>
      <w:r w:rsidR="00DC7171">
        <w:t>em</w:t>
      </w:r>
      <w:proofErr w:type="spellEnd"/>
      <w:r w:rsidR="00DC7171">
        <w:t>-Abstand</w:t>
      </w:r>
      <w:r w:rsidR="006D0421" w:rsidRPr="00BF3EBC">
        <w:t xml:space="preserve"> der Titel des Beitrags. Zu lange Titel müssen von den Herausgeber</w:t>
      </w:r>
      <w:r w:rsidR="00900AA4">
        <w:t>i</w:t>
      </w:r>
      <w:r w:rsidR="006D0421" w:rsidRPr="00BF3EBC">
        <w:t xml:space="preserve">nnen </w:t>
      </w:r>
      <w:r w:rsidR="00900AA4">
        <w:t xml:space="preserve">und Herausgeber </w:t>
      </w:r>
      <w:r w:rsidR="006D0421" w:rsidRPr="00BF3EBC">
        <w:t xml:space="preserve">gekürzt werden, Vorschläge </w:t>
      </w:r>
      <w:r w:rsidR="006D0421">
        <w:t xml:space="preserve">der </w:t>
      </w:r>
      <w:r w:rsidR="00A6732B">
        <w:t>Autoren</w:t>
      </w:r>
      <w:r w:rsidR="006D0421">
        <w:t xml:space="preserve"> </w:t>
      </w:r>
      <w:r w:rsidR="006D0421" w:rsidRPr="00BF3EBC">
        <w:t>dazu sind herzlich willkommen.</w:t>
      </w:r>
    </w:p>
    <w:p w:rsidR="00334366" w:rsidRPr="00BF3EBC" w:rsidRDefault="00334366" w:rsidP="00735332">
      <w:r w:rsidRPr="00BF3EBC">
        <w:t>Unter der Kopfzeile ist eine Linie (Erstellen durch markiere</w:t>
      </w:r>
      <w:r w:rsidR="00777B6E">
        <w:t xml:space="preserve">n des Textes, Menüpunkt Format </w:t>
      </w:r>
      <w:r w:rsidRPr="00BF3EBC">
        <w:t>&gt; Rahmen und Schattierungen, Registerkarte Rahmen und dort in der Vorschau den Unterstrich einfügen. Einstellungen: durchgängige Linienart, Farbe automatisch und Breit</w:t>
      </w:r>
      <w:r w:rsidR="00DC7171">
        <w:t>e ½</w:t>
      </w:r>
      <w:r w:rsidR="00DC7171" w:rsidRPr="002D3A65">
        <w:rPr>
          <w:w w:val="50"/>
        </w:rPr>
        <w:t> </w:t>
      </w:r>
      <w:proofErr w:type="spellStart"/>
      <w:r w:rsidRPr="00BF3EBC">
        <w:t>pt</w:t>
      </w:r>
      <w:proofErr w:type="spellEnd"/>
      <w:r w:rsidRPr="00BF3EBC">
        <w:t>)</w:t>
      </w:r>
      <w:r w:rsidR="001711B1" w:rsidRPr="00BF3EBC">
        <w:t>.</w:t>
      </w:r>
    </w:p>
    <w:p w:rsidR="00511B8B" w:rsidRPr="00BF3EBC" w:rsidRDefault="006E21A6" w:rsidP="00511B8B">
      <w:r w:rsidRPr="00BF3EBC">
        <w:t>F</w:t>
      </w:r>
      <w:r w:rsidR="00511B8B" w:rsidRPr="00BF3EBC">
        <w:t xml:space="preserve">ür </w:t>
      </w:r>
      <w:r w:rsidR="00511B8B" w:rsidRPr="000046CA">
        <w:t>Proceedings</w:t>
      </w:r>
      <w:r w:rsidR="00511B8B" w:rsidRPr="00BF3EBC">
        <w:t xml:space="preserve"> und Seminarbände ist die Seitennummerierung von den Herausgeber</w:t>
      </w:r>
      <w:r w:rsidR="00900AA4">
        <w:t>i</w:t>
      </w:r>
      <w:r w:rsidR="00DB11AA" w:rsidRPr="00BF3EBC">
        <w:t>nnen</w:t>
      </w:r>
      <w:r w:rsidR="00511B8B" w:rsidRPr="00BF3EBC">
        <w:t xml:space="preserve"> </w:t>
      </w:r>
      <w:r w:rsidR="00900AA4">
        <w:t xml:space="preserve">und Herausgebern </w:t>
      </w:r>
      <w:r w:rsidR="00511B8B" w:rsidRPr="00BF3EBC">
        <w:t xml:space="preserve">vorzunehmen, die einzelnen Beiträge sind von deren </w:t>
      </w:r>
      <w:r w:rsidR="00A6732B">
        <w:t>Autoren</w:t>
      </w:r>
      <w:r w:rsidR="00511B8B" w:rsidRPr="00BF3EBC">
        <w:t xml:space="preserve"> also ohne Seitennummerierung vorzulegen; Monographien und Dissertationen sind von der Autorin</w:t>
      </w:r>
      <w:r w:rsidRPr="00BF3EBC">
        <w:t xml:space="preserve">/ vom Autor </w:t>
      </w:r>
      <w:r w:rsidR="00511B8B" w:rsidRPr="00BF3EBC">
        <w:t xml:space="preserve">zu nummerieren: </w:t>
      </w:r>
    </w:p>
    <w:p w:rsidR="00511B8B" w:rsidRPr="008F350E" w:rsidRDefault="00511B8B" w:rsidP="007C646A">
      <w:pPr>
        <w:pStyle w:val="AufzhlungEbene1"/>
      </w:pPr>
      <w:r w:rsidRPr="008F350E">
        <w:t xml:space="preserve">Vorwort, Inhaltsverzeichnis und Beiträge beginnen grundsätzlich auf einer rechten Seite, ggf. ist also eine Leerseite einzufügen. </w:t>
      </w:r>
    </w:p>
    <w:p w:rsidR="00F26C78" w:rsidRPr="008F350E" w:rsidRDefault="00F26C78" w:rsidP="007C646A">
      <w:pPr>
        <w:pStyle w:val="AufzhlungEbene1"/>
      </w:pPr>
      <w:r w:rsidRPr="008F350E">
        <w:t>Die Seitennummer des ersten Beitrages errechnet sich aus d</w:t>
      </w:r>
      <w:r w:rsidR="00900AA4">
        <w:t>er Seitenzahl der „</w:t>
      </w:r>
      <w:r w:rsidR="00DC7171">
        <w:t>Startseiten“ </w:t>
      </w:r>
      <w:r w:rsidRPr="008F350E">
        <w:t xml:space="preserve">+ 1 </w:t>
      </w:r>
    </w:p>
    <w:p w:rsidR="00511B8B" w:rsidRPr="008F350E" w:rsidRDefault="00F26C78" w:rsidP="007C646A">
      <w:pPr>
        <w:pStyle w:val="AufzhlungEbene1"/>
      </w:pPr>
      <w:r w:rsidRPr="008F350E">
        <w:t>Die „Startseiten“ (Muster siehe Anlage in der Herausgeberinnen/Herausgeber-Information) bestehen aus:</w:t>
      </w:r>
      <w:r w:rsidR="00511B8B" w:rsidRPr="008F350E">
        <w:t xml:space="preserve"> </w:t>
      </w:r>
    </w:p>
    <w:p w:rsidR="00F26C78" w:rsidRPr="00AB4016" w:rsidRDefault="00F26C78" w:rsidP="007C646A">
      <w:pPr>
        <w:pStyle w:val="AufzhlungEbene2"/>
      </w:pPr>
      <w:r w:rsidRPr="00AB4016">
        <w:t>1. Seite (rechts): GI-Logo</w:t>
      </w:r>
    </w:p>
    <w:p w:rsidR="00F26C78" w:rsidRPr="00AB4016" w:rsidRDefault="00F26C78" w:rsidP="007C646A">
      <w:pPr>
        <w:pStyle w:val="AufzhlungEbene2"/>
      </w:pPr>
      <w:r w:rsidRPr="00AB4016">
        <w:t>2. Seite (links): leer</w:t>
      </w:r>
    </w:p>
    <w:p w:rsidR="00F26C78" w:rsidRPr="00AB4016" w:rsidRDefault="007C646A" w:rsidP="007C646A">
      <w:pPr>
        <w:pStyle w:val="AufzhlungEbene2"/>
      </w:pPr>
      <w:r>
        <w:t>3. Seite (rechts): Titelblatt</w:t>
      </w:r>
    </w:p>
    <w:p w:rsidR="00F26C78" w:rsidRPr="00AB4016" w:rsidRDefault="007C646A" w:rsidP="007C646A">
      <w:pPr>
        <w:pStyle w:val="AufzhlungEbene2"/>
      </w:pPr>
      <w:r>
        <w:t xml:space="preserve">4. Seite (links): </w:t>
      </w:r>
      <w:r w:rsidR="00F26C78" w:rsidRPr="00AB4016">
        <w:t>Bibliographische Angaben</w:t>
      </w:r>
    </w:p>
    <w:p w:rsidR="00F26C78" w:rsidRPr="00AB4016" w:rsidRDefault="007C646A" w:rsidP="007C646A">
      <w:pPr>
        <w:pStyle w:val="AufzhlungEbene2"/>
      </w:pPr>
      <w:r>
        <w:t>5. Seite ff (rechts): Vorwort</w:t>
      </w:r>
    </w:p>
    <w:p w:rsidR="00F26C78" w:rsidRPr="00AB4016" w:rsidRDefault="00D07896" w:rsidP="007C646A">
      <w:pPr>
        <w:pStyle w:val="AufzhlungEbene2"/>
      </w:pPr>
      <w:r>
        <w:t>Anschließend an das Vorwort auf neuer Seite (links oder rechts): Angaben zur Tagungsleitung, zum Programmkomitee oder Organisationsteam, etc. Hier können auch Logos von Sponsoren und Veranstaltungspartnern abgedruckt werden.</w:t>
      </w:r>
    </w:p>
    <w:p w:rsidR="00F26C78" w:rsidRDefault="00F26C78" w:rsidP="007C646A">
      <w:pPr>
        <w:pStyle w:val="AufzhlungEbene2"/>
      </w:pPr>
      <w:r w:rsidRPr="00AB4016">
        <w:t>Beginn</w:t>
      </w:r>
      <w:r w:rsidR="007C646A">
        <w:t>end</w:t>
      </w:r>
      <w:r w:rsidRPr="00AB4016">
        <w:t xml:space="preserve"> auf einer rechten (ungerade nummerierten) Seite</w:t>
      </w:r>
      <w:r w:rsidR="007C646A">
        <w:t xml:space="preserve">: </w:t>
      </w:r>
      <w:r w:rsidR="007C646A" w:rsidRPr="00AB4016">
        <w:t>Inhaltsverzeichnis</w:t>
      </w:r>
      <w:r w:rsidRPr="00AB4016">
        <w:t xml:space="preserve"> </w:t>
      </w:r>
    </w:p>
    <w:p w:rsidR="00875BCD" w:rsidRPr="00BF3EBC" w:rsidRDefault="00875BCD" w:rsidP="00875BCD">
      <w:r>
        <w:t xml:space="preserve">Genaue Informationen zu den Startseiten und zum Inhaltsverzeichnis befinden sich in den Herausgeber-Informationen und in den Vorlagen unter </w:t>
      </w:r>
      <w:hyperlink r:id="rId8" w:tooltip="Vorlagen für LNI-Dokumente" w:history="1">
        <w:r w:rsidR="00A6732B" w:rsidRPr="000E4388">
          <w:rPr>
            <w:rStyle w:val="Hyperlink"/>
          </w:rPr>
          <w:t>http://www.gi.de/service/publikationen/lni/</w:t>
        </w:r>
      </w:hyperlink>
      <w:r>
        <w:t>.</w:t>
      </w:r>
    </w:p>
    <w:p w:rsidR="00F0284E" w:rsidRPr="00BF3EBC" w:rsidRDefault="001A2788">
      <w:pPr>
        <w:pStyle w:val="berschrift1"/>
        <w:rPr>
          <w:rFonts w:cs="Times New Roman"/>
        </w:rPr>
      </w:pPr>
      <w:r>
        <w:rPr>
          <w:rFonts w:cs="Times New Roman"/>
        </w:rPr>
        <w:t>Abbildungen</w:t>
      </w:r>
    </w:p>
    <w:p w:rsidR="001A3CF2" w:rsidRDefault="00E25000" w:rsidP="007B5416">
      <w:r w:rsidRPr="00BF3EBC">
        <w:t>Damit Grafiken in Word nicht verrutschen</w:t>
      </w:r>
      <w:r w:rsidR="00900AA4">
        <w:t>,</w:t>
      </w:r>
      <w:r w:rsidRPr="00BF3EBC">
        <w:t xml:space="preserve"> wird </w:t>
      </w:r>
      <w:r w:rsidR="00697ED8" w:rsidRPr="00BF3EBC">
        <w:t xml:space="preserve">die Umbruchart „mit Text in Zeile“ verwendet – ein neuer Absatz muss für die Grafik begonnen werden. </w:t>
      </w:r>
      <w:r w:rsidR="00284A8A" w:rsidRPr="00BF3EBC">
        <w:t>Die Grafik ist zu zentrieren.</w:t>
      </w:r>
      <w:r w:rsidR="00856C5A">
        <w:t xml:space="preserve"> Bitte verwenden Sie die Formatvorlage &lt;Grafik&gt;.</w:t>
      </w:r>
    </w:p>
    <w:p w:rsidR="007C646A" w:rsidRDefault="007C646A" w:rsidP="007C646A">
      <w:r w:rsidRPr="00BF3EBC">
        <w:t xml:space="preserve">Unter den Grafiken steht ebenfalls zentriert, Schriftart </w:t>
      </w:r>
      <w:r w:rsidRPr="00767FDC">
        <w:t>Times New Roman</w:t>
      </w:r>
      <w:r w:rsidRPr="00BF3EBC">
        <w:t>, Schriftgröße 9</w:t>
      </w:r>
      <w:r w:rsidR="00767FDC" w:rsidRPr="00767FDC">
        <w:rPr>
          <w:w w:val="50"/>
        </w:rPr>
        <w:t> </w:t>
      </w:r>
      <w:proofErr w:type="spellStart"/>
      <w:r w:rsidRPr="00BF3EBC">
        <w:t>p</w:t>
      </w:r>
      <w:r w:rsidR="00767FDC">
        <w:t>t</w:t>
      </w:r>
      <w:proofErr w:type="spellEnd"/>
      <w:r w:rsidRPr="00BF3EBC">
        <w:t>, nicht fett, das Signalwort „Abb.“</w:t>
      </w:r>
      <w:r>
        <w:t xml:space="preserve"> („Fig.“ bei engl. Beiträgen)</w:t>
      </w:r>
      <w:r w:rsidRPr="00BF3EBC">
        <w:t xml:space="preserve">, die fortlaufende Nummer </w:t>
      </w:r>
      <w:r>
        <w:t>und die Beschreibung.</w:t>
      </w:r>
      <w:r w:rsidRPr="00BF3EBC">
        <w:t xml:space="preserve"> In </w:t>
      </w:r>
      <w:r w:rsidRPr="000046CA">
        <w:t>Proceedings</w:t>
      </w:r>
      <w:r w:rsidRPr="00BF3EBC">
        <w:t xml:space="preserve"> und Seminarbänden </w:t>
      </w:r>
      <w:r>
        <w:t xml:space="preserve">ist die Nummer </w:t>
      </w:r>
      <w:r w:rsidRPr="00BF3EBC">
        <w:t xml:space="preserve">fortlaufend innerhalb eines Beitrags, in Monographien und Dissertationen fortlaufend innerhalb eines Kapitels mit vorangestellter Kapitelnummer (z.B.: Abb. 4.17: Beschreibung). </w:t>
      </w:r>
      <w:r w:rsidR="00856C5A">
        <w:t>Für die Beschreibung verwenden Sie bitte die Formatvorlage &lt;Beschriftung&gt;.</w:t>
      </w:r>
    </w:p>
    <w:p w:rsidR="00767FDC" w:rsidRPr="00BF3EBC" w:rsidRDefault="00767FDC" w:rsidP="007C646A">
      <w:r w:rsidRPr="00777B6E">
        <w:t>Für Abbildungen ist zudem ein kurzer präziser Alternativtext (Pfad: rechte Maustaste &gt; Grafik formatieren &gt; Alternativtext &gt; Beschreibung) zu vergeben.</w:t>
      </w:r>
    </w:p>
    <w:p w:rsidR="00F0284E" w:rsidRPr="00BF3EBC" w:rsidRDefault="005D6BF8" w:rsidP="00087EEF">
      <w:pPr>
        <w:pStyle w:val="Grafik"/>
      </w:pPr>
      <w:r>
        <w:rPr>
          <w:noProof/>
        </w:rPr>
        <w:drawing>
          <wp:inline distT="0" distB="0" distL="0" distR="0" wp14:anchorId="230BDC70" wp14:editId="191489CF">
            <wp:extent cx="4529455" cy="2584450"/>
            <wp:effectExtent l="0" t="0" r="4445" b="6350"/>
            <wp:docPr id="1" name="Bild 1" descr="UML-Diagramm: agentroles&#10;Beschreibung: auführliche Beschreibung einfügen, die eine Textalternative des dargstellten Inhaltes bereitstel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ntro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9455" cy="2584450"/>
                    </a:xfrm>
                    <a:prstGeom prst="rect">
                      <a:avLst/>
                    </a:prstGeom>
                    <a:noFill/>
                    <a:ln>
                      <a:noFill/>
                    </a:ln>
                  </pic:spPr>
                </pic:pic>
              </a:graphicData>
            </a:graphic>
          </wp:inline>
        </w:drawing>
      </w:r>
    </w:p>
    <w:p w:rsidR="00F0284E" w:rsidRPr="00BF3EBC" w:rsidRDefault="00F0284E">
      <w:pPr>
        <w:pStyle w:val="Beschriftung"/>
      </w:pPr>
      <w:r w:rsidRPr="00BF3EBC">
        <w:t>Abb</w:t>
      </w:r>
      <w:r w:rsidR="00E12B0A" w:rsidRPr="00BF3EBC">
        <w:t>.</w:t>
      </w:r>
      <w:r w:rsidRPr="00BF3EBC">
        <w:t xml:space="preserve"> </w:t>
      </w:r>
      <w:fldSimple w:instr=" SEQ Abbildung \* ARABIC ">
        <w:r w:rsidR="000046CA">
          <w:rPr>
            <w:noProof/>
          </w:rPr>
          <w:t>1</w:t>
        </w:r>
      </w:fldSimple>
      <w:r w:rsidRPr="00BF3EBC">
        <w:t>: Beschreibung der Abbildung</w:t>
      </w:r>
    </w:p>
    <w:p w:rsidR="00284A8A" w:rsidRPr="00BF3EBC" w:rsidRDefault="00900AA4" w:rsidP="00284A8A">
      <w:r>
        <w:t>Wurden Abbildungen e</w:t>
      </w:r>
      <w:r w:rsidR="00284A8A" w:rsidRPr="00BF3EBC">
        <w:t>ingescannt</w:t>
      </w:r>
      <w:r>
        <w:t>,</w:t>
      </w:r>
      <w:r w:rsidR="00284A8A" w:rsidRPr="00BF3EBC">
        <w:t xml:space="preserve"> so sind Abbildungsn</w:t>
      </w:r>
      <w:r w:rsidR="00856C5A">
        <w:t>ummern und Beschriftungen ggf. „auszuradieren“</w:t>
      </w:r>
      <w:r w:rsidR="00284A8A" w:rsidRPr="00BF3EBC">
        <w:t xml:space="preserve">, damit sie ein einheitliches Aussehen haben und dem </w:t>
      </w:r>
      <w:proofErr w:type="spellStart"/>
      <w:r w:rsidR="00284A8A" w:rsidRPr="00BF3EBC">
        <w:t>Nummerierungsschema</w:t>
      </w:r>
      <w:proofErr w:type="spellEnd"/>
      <w:r w:rsidR="00284A8A" w:rsidRPr="00BF3EBC">
        <w:t xml:space="preserve"> folgen. Im Falle zitierter Abbildungen ist die Abbildungsbeschreibung unbedingt mit einer vollständigen Quellenangabe zu versehen, außerdem ist beim jeweiligen Verlag eine Genehmigung zum Abdruck einzuholen und den Herausgebern vorzulegen. </w:t>
      </w:r>
    </w:p>
    <w:p w:rsidR="00284A8A" w:rsidRPr="00BF3EBC" w:rsidRDefault="005D6BF8" w:rsidP="00087EEF">
      <w:pPr>
        <w:pStyle w:val="Grafik"/>
      </w:pPr>
      <w:r>
        <w:rPr>
          <w:noProof/>
        </w:rPr>
        <w:drawing>
          <wp:inline distT="0" distB="0" distL="0" distR="0" wp14:anchorId="43F7965D" wp14:editId="0C504CE9">
            <wp:extent cx="3848100" cy="1543685"/>
            <wp:effectExtent l="0" t="0" r="0" b="0"/>
            <wp:docPr id="2" name="Bild 2" descr="UML-Diagramm: agentroles Teil 2&#10;Beschreibung: auführliche Beschreibung einfügen, die eine Textalternative des dargstellten Inhaltes bereitstel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entroles"/>
                    <pic:cNvPicPr>
                      <a:picLocks noChangeAspect="1" noChangeArrowheads="1"/>
                    </pic:cNvPicPr>
                  </pic:nvPicPr>
                  <pic:blipFill>
                    <a:blip r:embed="rId9">
                      <a:extLst>
                        <a:ext uri="{28A0092B-C50C-407E-A947-70E740481C1C}">
                          <a14:useLocalDpi xmlns:a14="http://schemas.microsoft.com/office/drawing/2010/main" val="0"/>
                        </a:ext>
                      </a:extLst>
                    </a:blip>
                    <a:srcRect l="15070" t="40393"/>
                    <a:stretch>
                      <a:fillRect/>
                    </a:stretch>
                  </pic:blipFill>
                  <pic:spPr bwMode="auto">
                    <a:xfrm>
                      <a:off x="0" y="0"/>
                      <a:ext cx="3848100" cy="1543685"/>
                    </a:xfrm>
                    <a:prstGeom prst="rect">
                      <a:avLst/>
                    </a:prstGeom>
                    <a:noFill/>
                    <a:ln>
                      <a:noFill/>
                    </a:ln>
                  </pic:spPr>
                </pic:pic>
              </a:graphicData>
            </a:graphic>
          </wp:inline>
        </w:drawing>
      </w:r>
    </w:p>
    <w:p w:rsidR="00284A8A" w:rsidRPr="00BF3EBC" w:rsidRDefault="00284A8A" w:rsidP="00284A8A">
      <w:pPr>
        <w:pStyle w:val="Beschriftung"/>
      </w:pPr>
      <w:r w:rsidRPr="00BF3EBC">
        <w:t>Abb</w:t>
      </w:r>
      <w:r w:rsidR="00E12B0A" w:rsidRPr="00BF3EBC">
        <w:t>.</w:t>
      </w:r>
      <w:r w:rsidRPr="00BF3EBC">
        <w:t xml:space="preserve"> </w:t>
      </w:r>
      <w:fldSimple w:instr=" SEQ Abbildung \* ARABIC ">
        <w:r w:rsidR="000046CA">
          <w:rPr>
            <w:noProof/>
          </w:rPr>
          <w:t>2</w:t>
        </w:r>
      </w:fldSimple>
      <w:r w:rsidRPr="00BF3EBC">
        <w:t xml:space="preserve">: </w:t>
      </w:r>
      <w:r w:rsidR="00980D05">
        <w:t>Beschreibung der Abbildung</w:t>
      </w:r>
    </w:p>
    <w:p w:rsidR="00284A8A" w:rsidRPr="00BF3EBC" w:rsidRDefault="00284A8A" w:rsidP="00284A8A">
      <w:r w:rsidRPr="00BF3EBC">
        <w:t xml:space="preserve">Beim Verkleinern von Abbildungen ist darauf zu achten, dass Buchstaben und Zahlen mindestens </w:t>
      </w:r>
      <w:r w:rsidR="00511B8B" w:rsidRPr="00BF3EBC">
        <w:t>1</w:t>
      </w:r>
      <w:r w:rsidR="00F75F2A" w:rsidRPr="00F75F2A">
        <w:rPr>
          <w:w w:val="50"/>
        </w:rPr>
        <w:t> </w:t>
      </w:r>
      <w:r w:rsidR="00511B8B" w:rsidRPr="00BF3EBC">
        <w:t>mm Höhe haben. W</w:t>
      </w:r>
      <w:r w:rsidRPr="00BF3EBC">
        <w:t>erden eingescannte Abbildungen verwendet</w:t>
      </w:r>
      <w:r w:rsidR="00900AA4">
        <w:t>,</w:t>
      </w:r>
      <w:r w:rsidRPr="00BF3EBC">
        <w:t xml:space="preserve"> ist unbedingt auf die Erkennbarkeit von alphanumerischen Zeichen, Linien und Schattierungen bei Schwarz-Weiß-Darstellung zu achten. </w:t>
      </w:r>
    </w:p>
    <w:p w:rsidR="00511B8B" w:rsidRPr="00777B6E" w:rsidRDefault="00511B8B" w:rsidP="00511B8B">
      <w:pPr>
        <w:pStyle w:val="berschrift1"/>
        <w:rPr>
          <w:rFonts w:cs="Times New Roman"/>
        </w:rPr>
      </w:pPr>
      <w:r w:rsidRPr="00777B6E">
        <w:rPr>
          <w:rFonts w:cs="Times New Roman"/>
        </w:rPr>
        <w:t>Tabellen</w:t>
      </w:r>
    </w:p>
    <w:p w:rsidR="009C5C75" w:rsidRDefault="009C5C75" w:rsidP="009C5C75">
      <w:r w:rsidRPr="00777B6E">
        <w:t xml:space="preserve">Um Tabellen für blinde Nutzer gut wahrnehmbar umzusetzen, sollte darauf geachtet werden, dass diese einfach strukturiert sind und eine Kopfzeile besitzen. Die jeweiligen Spaltenüberschriften sollten aussagekräftig, eindeutig und ohne Abkürzungen benannt sein. </w:t>
      </w:r>
    </w:p>
    <w:p w:rsidR="00856C5A" w:rsidRPr="00777B6E" w:rsidRDefault="00856C5A" w:rsidP="009C5C75">
      <w:r>
        <w:t>Bitte benutzen Sie die Tabellenvorlage &lt;Tabelle&gt;.</w:t>
      </w:r>
    </w:p>
    <w:p w:rsidR="009C5C75" w:rsidRPr="00777B6E" w:rsidRDefault="009C5C75" w:rsidP="009C5C75">
      <w:r w:rsidRPr="00777B6E">
        <w:t>Bitte nutzen Sie keine sogenannten „</w:t>
      </w:r>
      <w:proofErr w:type="spellStart"/>
      <w:r w:rsidRPr="00777B6E">
        <w:t>Layouttabellen</w:t>
      </w:r>
      <w:proofErr w:type="spellEnd"/>
      <w:r w:rsidRPr="00777B6E">
        <w:t>“, also Tabellen, die nur für die grafische Positionierung von Inhalten dienen</w:t>
      </w:r>
      <w:r w:rsidR="00777B6E" w:rsidRPr="00777B6E">
        <w:t>.</w:t>
      </w:r>
      <w:r w:rsidRPr="00777B6E">
        <w:t xml:space="preserve"> Diese sollten unbedingt vermieden werden.</w:t>
      </w:r>
    </w:p>
    <w:p w:rsidR="009C5C75" w:rsidRPr="003B5C07" w:rsidRDefault="009C5C75" w:rsidP="009C5C75">
      <w:r w:rsidRPr="00777B6E">
        <w:t>Für Tabellen sollte ebenfalls ein Alternativtext gesetzt werden.</w:t>
      </w:r>
    </w:p>
    <w:p w:rsidR="00511B8B" w:rsidRPr="00BF3EBC" w:rsidRDefault="00B064C4" w:rsidP="009C5C75">
      <w:r w:rsidRPr="00BF3EBC">
        <w:t>Tabellen sind vertikal zu zentrieren und dürfen maximal die Breite des Standardtextes haben</w:t>
      </w:r>
      <w:r w:rsidR="006705A0">
        <w:t>(Tabelleneigenschaften: Bevorzugte Breite 12,6</w:t>
      </w:r>
      <w:r w:rsidR="00F75F2A" w:rsidRPr="00F75F2A">
        <w:rPr>
          <w:w w:val="50"/>
        </w:rPr>
        <w:t> </w:t>
      </w:r>
      <w:r w:rsidR="006705A0">
        <w:t>cm)</w:t>
      </w:r>
      <w:r w:rsidRPr="00BF3EBC">
        <w:t>. Das Tabellengitternetz darf eine maximale Pixelbreite von 1</w:t>
      </w:r>
      <w:r w:rsidR="00F75F2A" w:rsidRPr="00F75F2A">
        <w:rPr>
          <w:w w:val="50"/>
        </w:rPr>
        <w:t> </w:t>
      </w:r>
      <w:proofErr w:type="spellStart"/>
      <w:r w:rsidR="009C5C75">
        <w:t>pt</w:t>
      </w:r>
      <w:proofErr w:type="spellEnd"/>
      <w:r w:rsidR="009C5C75">
        <w:t xml:space="preserve"> haben.</w:t>
      </w:r>
    </w:p>
    <w:tbl>
      <w:tblPr>
        <w:tblStyle w:val="TabelleListe3"/>
        <w:tblW w:w="0" w:type="auto"/>
        <w:jc w:val="center"/>
        <w:tblLayout w:type="fixed"/>
        <w:tblLook w:val="0020" w:firstRow="1" w:lastRow="0" w:firstColumn="0" w:lastColumn="0" w:noHBand="0" w:noVBand="0"/>
        <w:tblDescription w:val="Übersciht über Titel und Überschriftformtvorlagen"/>
      </w:tblPr>
      <w:tblGrid>
        <w:gridCol w:w="2009"/>
        <w:gridCol w:w="1835"/>
        <w:gridCol w:w="1988"/>
      </w:tblGrid>
      <w:tr w:rsidR="00E15D29" w:rsidRPr="00751DFA" w:rsidTr="00751DFA">
        <w:trPr>
          <w:cnfStyle w:val="100000000000" w:firstRow="1" w:lastRow="0" w:firstColumn="0" w:lastColumn="0" w:oddVBand="0" w:evenVBand="0" w:oddHBand="0" w:evenHBand="0" w:firstRowFirstColumn="0" w:firstRowLastColumn="0" w:lastRowFirstColumn="0" w:lastRowLastColumn="0"/>
          <w:tblHeader/>
          <w:jc w:val="center"/>
        </w:trPr>
        <w:tc>
          <w:tcPr>
            <w:tcW w:w="2009" w:type="dxa"/>
          </w:tcPr>
          <w:p w:rsidR="009A3921" w:rsidRPr="00751DFA" w:rsidRDefault="009A3921" w:rsidP="00751DFA">
            <w:pPr>
              <w:pStyle w:val="Tabellenkopf"/>
              <w:rPr>
                <w:b/>
              </w:rPr>
            </w:pPr>
            <w:r w:rsidRPr="00751DFA">
              <w:rPr>
                <w:b/>
              </w:rPr>
              <w:t>Überschrift</w:t>
            </w:r>
            <w:r w:rsidR="00777B6E" w:rsidRPr="00751DFA">
              <w:rPr>
                <w:b/>
              </w:rPr>
              <w:t>en</w:t>
            </w:r>
            <w:r w:rsidRPr="00751DFA">
              <w:rPr>
                <w:b/>
              </w:rPr>
              <w:t>ebenen</w:t>
            </w:r>
          </w:p>
        </w:tc>
        <w:tc>
          <w:tcPr>
            <w:tcW w:w="1835" w:type="dxa"/>
          </w:tcPr>
          <w:p w:rsidR="009A3921" w:rsidRPr="00751DFA" w:rsidRDefault="009A3921" w:rsidP="00751DFA">
            <w:pPr>
              <w:pStyle w:val="Tabellenkopf"/>
              <w:rPr>
                <w:b/>
              </w:rPr>
            </w:pPr>
            <w:r w:rsidRPr="00751DFA">
              <w:rPr>
                <w:b/>
              </w:rPr>
              <w:t>Beispiel</w:t>
            </w:r>
          </w:p>
        </w:tc>
        <w:tc>
          <w:tcPr>
            <w:tcW w:w="1988" w:type="dxa"/>
          </w:tcPr>
          <w:p w:rsidR="009A3921" w:rsidRPr="00751DFA" w:rsidRDefault="009A3921" w:rsidP="00751DFA">
            <w:pPr>
              <w:pStyle w:val="Tabellenkopf"/>
              <w:rPr>
                <w:b/>
              </w:rPr>
            </w:pPr>
            <w:r w:rsidRPr="00751DFA">
              <w:rPr>
                <w:b/>
              </w:rPr>
              <w:t xml:space="preserve">Schriftgröße und </w:t>
            </w:r>
            <w:r w:rsidR="00F75F2A" w:rsidRPr="00751DFA">
              <w:rPr>
                <w:b/>
              </w:rPr>
              <w:t>Schriftschnitt</w:t>
            </w:r>
          </w:p>
        </w:tc>
      </w:tr>
      <w:tr w:rsidR="009A3921" w:rsidRPr="00BF3EBC" w:rsidTr="00751DFA">
        <w:trPr>
          <w:jc w:val="center"/>
        </w:trPr>
        <w:tc>
          <w:tcPr>
            <w:tcW w:w="2009" w:type="dxa"/>
          </w:tcPr>
          <w:p w:rsidR="009A3921" w:rsidRPr="00BF3EBC" w:rsidRDefault="009A3921" w:rsidP="003B5C07">
            <w:pPr>
              <w:pStyle w:val="Tabellenkrper"/>
            </w:pPr>
            <w:r w:rsidRPr="00BF3EBC">
              <w:t>Titel (linksbündig)</w:t>
            </w:r>
          </w:p>
        </w:tc>
        <w:tc>
          <w:tcPr>
            <w:tcW w:w="1835" w:type="dxa"/>
          </w:tcPr>
          <w:p w:rsidR="009A3921" w:rsidRPr="00BF3EBC" w:rsidRDefault="009A3921" w:rsidP="00E15D29">
            <w:pPr>
              <w:pStyle w:val="Tabellenkopf"/>
              <w:rPr>
                <w:sz w:val="28"/>
                <w:szCs w:val="28"/>
              </w:rPr>
            </w:pPr>
            <w:r w:rsidRPr="00BF3EBC">
              <w:rPr>
                <w:sz w:val="28"/>
                <w:szCs w:val="28"/>
              </w:rPr>
              <w:t>Der Titel …</w:t>
            </w:r>
          </w:p>
        </w:tc>
        <w:tc>
          <w:tcPr>
            <w:tcW w:w="1988" w:type="dxa"/>
          </w:tcPr>
          <w:p w:rsidR="009A3921" w:rsidRPr="00BF3EBC" w:rsidRDefault="009A3921" w:rsidP="003B5C07">
            <w:pPr>
              <w:pStyle w:val="Tabellenkrper"/>
            </w:pPr>
            <w:r w:rsidRPr="00BF3EBC">
              <w:t>14</w:t>
            </w:r>
            <w:r w:rsidR="00F75F2A" w:rsidRPr="00F75F2A">
              <w:rPr>
                <w:w w:val="50"/>
              </w:rPr>
              <w:t> </w:t>
            </w:r>
            <w:proofErr w:type="spellStart"/>
            <w:r w:rsidR="00E12B0A" w:rsidRPr="00BF3EBC">
              <w:t>pt</w:t>
            </w:r>
            <w:proofErr w:type="spellEnd"/>
            <w:r w:rsidRPr="00BF3EBC">
              <w:t xml:space="preserve">, </w:t>
            </w:r>
            <w:r w:rsidR="00E12B0A" w:rsidRPr="00BF3EBC">
              <w:t>Fett</w:t>
            </w:r>
          </w:p>
        </w:tc>
      </w:tr>
      <w:tr w:rsidR="009A3921" w:rsidRPr="00BF3EBC" w:rsidTr="00751DFA">
        <w:trPr>
          <w:jc w:val="center"/>
        </w:trPr>
        <w:tc>
          <w:tcPr>
            <w:tcW w:w="2009" w:type="dxa"/>
          </w:tcPr>
          <w:p w:rsidR="009A3921" w:rsidRPr="00BF3EBC" w:rsidRDefault="009A3921" w:rsidP="003B5C07">
            <w:pPr>
              <w:pStyle w:val="Tabellenkrper"/>
            </w:pPr>
            <w:r w:rsidRPr="00BF3EBC">
              <w:t>Überschrift 1</w:t>
            </w:r>
          </w:p>
        </w:tc>
        <w:tc>
          <w:tcPr>
            <w:tcW w:w="1835" w:type="dxa"/>
          </w:tcPr>
          <w:p w:rsidR="009A3921" w:rsidRPr="00BF3EBC" w:rsidRDefault="009A3921" w:rsidP="00E15D29">
            <w:pPr>
              <w:pStyle w:val="Tabellenkopf"/>
              <w:rPr>
                <w:sz w:val="24"/>
              </w:rPr>
            </w:pPr>
            <w:r w:rsidRPr="00BF3EBC">
              <w:rPr>
                <w:sz w:val="24"/>
              </w:rPr>
              <w:t>1 Einleitung</w:t>
            </w:r>
          </w:p>
        </w:tc>
        <w:tc>
          <w:tcPr>
            <w:tcW w:w="1988" w:type="dxa"/>
          </w:tcPr>
          <w:p w:rsidR="009A3921" w:rsidRPr="00BF3EBC" w:rsidRDefault="00F75F2A" w:rsidP="003B5C07">
            <w:pPr>
              <w:pStyle w:val="Tabellenkrper"/>
            </w:pPr>
            <w:r>
              <w:t>12</w:t>
            </w:r>
            <w:r w:rsidRPr="00F75F2A">
              <w:rPr>
                <w:w w:val="50"/>
              </w:rPr>
              <w:t> </w:t>
            </w:r>
            <w:proofErr w:type="spellStart"/>
            <w:r w:rsidR="00E12B0A" w:rsidRPr="00BF3EBC">
              <w:t>pt</w:t>
            </w:r>
            <w:proofErr w:type="spellEnd"/>
            <w:r w:rsidR="009A3921" w:rsidRPr="00BF3EBC">
              <w:t xml:space="preserve">, </w:t>
            </w:r>
            <w:r w:rsidR="00E12B0A" w:rsidRPr="00BF3EBC">
              <w:t>Fett</w:t>
            </w:r>
          </w:p>
        </w:tc>
      </w:tr>
      <w:tr w:rsidR="009A3921" w:rsidRPr="00BF3EBC" w:rsidTr="00751DFA">
        <w:trPr>
          <w:jc w:val="center"/>
        </w:trPr>
        <w:tc>
          <w:tcPr>
            <w:tcW w:w="2009" w:type="dxa"/>
          </w:tcPr>
          <w:p w:rsidR="009A3921" w:rsidRPr="00BF3EBC" w:rsidRDefault="009A3921" w:rsidP="003B5C07">
            <w:pPr>
              <w:pStyle w:val="Tabellenkrper"/>
            </w:pPr>
            <w:r w:rsidRPr="00BF3EBC">
              <w:t>Überschrift 2</w:t>
            </w:r>
          </w:p>
        </w:tc>
        <w:tc>
          <w:tcPr>
            <w:tcW w:w="1835" w:type="dxa"/>
          </w:tcPr>
          <w:p w:rsidR="009A3921" w:rsidRPr="00BF3EBC" w:rsidRDefault="009A3921" w:rsidP="00E15D29">
            <w:pPr>
              <w:pStyle w:val="Tabellenkopf"/>
            </w:pPr>
            <w:r w:rsidRPr="00BF3EBC">
              <w:t>2.1 Titel</w:t>
            </w:r>
          </w:p>
        </w:tc>
        <w:tc>
          <w:tcPr>
            <w:tcW w:w="1988" w:type="dxa"/>
          </w:tcPr>
          <w:p w:rsidR="009A3921" w:rsidRPr="00BF3EBC" w:rsidRDefault="00F75F2A" w:rsidP="003B5C07">
            <w:pPr>
              <w:pStyle w:val="Tabellenkrper"/>
            </w:pPr>
            <w:r>
              <w:t>10</w:t>
            </w:r>
            <w:r w:rsidRPr="00F75F2A">
              <w:rPr>
                <w:w w:val="50"/>
              </w:rPr>
              <w:t> </w:t>
            </w:r>
            <w:proofErr w:type="spellStart"/>
            <w:r w:rsidR="00E12B0A" w:rsidRPr="00BF3EBC">
              <w:t>pt</w:t>
            </w:r>
            <w:proofErr w:type="spellEnd"/>
            <w:r w:rsidR="009A3921" w:rsidRPr="00BF3EBC">
              <w:t xml:space="preserve">, </w:t>
            </w:r>
            <w:r w:rsidR="00E12B0A" w:rsidRPr="00BF3EBC">
              <w:t>Fett</w:t>
            </w:r>
          </w:p>
        </w:tc>
      </w:tr>
    </w:tbl>
    <w:p w:rsidR="007E002C" w:rsidRPr="00BF3EBC" w:rsidRDefault="007E002C" w:rsidP="007E002C">
      <w:pPr>
        <w:pStyle w:val="Beschriftung"/>
      </w:pPr>
      <w:r w:rsidRPr="00BF3EBC">
        <w:t>Tab.</w:t>
      </w:r>
      <w:r w:rsidR="0050460C">
        <w:t xml:space="preserve"> </w:t>
      </w:r>
      <w:r w:rsidRPr="00BF3EBC">
        <w:t>1: Beschreibung der Tabelle</w:t>
      </w:r>
    </w:p>
    <w:p w:rsidR="000F3705" w:rsidRPr="00BF3EBC" w:rsidRDefault="000F3705" w:rsidP="00511B8B">
      <w:r w:rsidRPr="00BF3EBC">
        <w:t>Der enthaltene Text sollte dem Fließtext gleichen (</w:t>
      </w:r>
      <w:r w:rsidRPr="00F75F2A">
        <w:t>Times New Roman</w:t>
      </w:r>
      <w:r w:rsidRPr="00BF3EBC">
        <w:t>, Größe 10</w:t>
      </w:r>
      <w:r w:rsidR="00F75F2A" w:rsidRPr="00F75F2A">
        <w:rPr>
          <w:w w:val="50"/>
        </w:rPr>
        <w:t> </w:t>
      </w:r>
      <w:proofErr w:type="spellStart"/>
      <w:r w:rsidRPr="00BF3EBC">
        <w:t>pt</w:t>
      </w:r>
      <w:proofErr w:type="spellEnd"/>
      <w:r w:rsidRPr="00BF3EBC">
        <w:t>) jedoch keinen Abstand (0</w:t>
      </w:r>
      <w:r w:rsidR="00F75F2A" w:rsidRPr="00F75F2A">
        <w:rPr>
          <w:w w:val="50"/>
        </w:rPr>
        <w:t> </w:t>
      </w:r>
      <w:proofErr w:type="spellStart"/>
      <w:r w:rsidRPr="00BF3EBC">
        <w:t>pt</w:t>
      </w:r>
      <w:proofErr w:type="spellEnd"/>
      <w:r w:rsidRPr="00BF3EBC">
        <w:t xml:space="preserve">) nach den </w:t>
      </w:r>
      <w:r w:rsidR="00AF7240" w:rsidRPr="00BF3EBC">
        <w:t xml:space="preserve">einzelnen </w:t>
      </w:r>
      <w:r w:rsidRPr="00BF3EBC">
        <w:t>Zeilen haben.</w:t>
      </w:r>
      <w:r w:rsidR="00B064C4" w:rsidRPr="00BF3EBC">
        <w:t xml:space="preserve"> Der Text ist linksbündig und innerhalb der Tabelle</w:t>
      </w:r>
      <w:r w:rsidR="00BA13D1" w:rsidRPr="00BF3EBC">
        <w:t>n</w:t>
      </w:r>
      <w:r w:rsidR="00B064C4" w:rsidRPr="00BF3EBC">
        <w:t xml:space="preserve"> vertikal zu zentrieren. </w:t>
      </w:r>
    </w:p>
    <w:p w:rsidR="00064B9A" w:rsidRPr="00BF3EBC" w:rsidRDefault="00064B9A" w:rsidP="00511B8B">
      <w:r w:rsidRPr="00BF3EBC">
        <w:t xml:space="preserve">Unter den Tabellen steht ebenfalls zentriert, Schriftart </w:t>
      </w:r>
      <w:r w:rsidRPr="00F75F2A">
        <w:t>Times New Roman</w:t>
      </w:r>
      <w:r w:rsidRPr="00BF3EBC">
        <w:t>, Schriftgröße 9</w:t>
      </w:r>
      <w:r w:rsidR="00F75F2A" w:rsidRPr="00F75F2A">
        <w:rPr>
          <w:w w:val="50"/>
        </w:rPr>
        <w:t> </w:t>
      </w:r>
      <w:proofErr w:type="spellStart"/>
      <w:r w:rsidRPr="00BF3EBC">
        <w:t>p</w:t>
      </w:r>
      <w:r w:rsidR="00F75F2A">
        <w:t>t</w:t>
      </w:r>
      <w:proofErr w:type="spellEnd"/>
      <w:r w:rsidRPr="00BF3EBC">
        <w:t>, nicht fett, das Signalwort „Tab.“, die Beschreibung und die fortlaufende Num</w:t>
      </w:r>
      <w:r w:rsidR="00F75F2A">
        <w:t>mer.</w:t>
      </w:r>
      <w:r w:rsidRPr="00BF3EBC">
        <w:t xml:space="preserve"> In </w:t>
      </w:r>
      <w:r w:rsidRPr="000046CA">
        <w:t>Proceedings</w:t>
      </w:r>
      <w:r w:rsidRPr="00BF3EBC">
        <w:t xml:space="preserve"> und Seminarbänden fortlaufend innerhalb eines Beitrags, in Monographien und Dissertationen fortlaufend innerhalb eines Kapitels mit vorangestellter Kapitelnummer (z.B.: Tab.</w:t>
      </w:r>
      <w:r w:rsidR="00F75F2A">
        <w:t> </w:t>
      </w:r>
      <w:r w:rsidRPr="00BF3EBC">
        <w:t>4.17: Beschreibung)</w:t>
      </w:r>
      <w:r w:rsidR="00D3531B" w:rsidRPr="00BF3EBC">
        <w:t>.</w:t>
      </w:r>
    </w:p>
    <w:p w:rsidR="00D3531B" w:rsidRPr="00BF3EBC" w:rsidRDefault="00D3531B" w:rsidP="00511B8B">
      <w:r w:rsidRPr="00BF3EBC">
        <w:t xml:space="preserve">Eingescannte Tabellen sind wie Grafiken zu behandeln. </w:t>
      </w:r>
    </w:p>
    <w:p w:rsidR="00575B05" w:rsidRPr="00292C75" w:rsidRDefault="00575B05" w:rsidP="00292C75">
      <w:pPr>
        <w:pStyle w:val="berschrift1"/>
        <w:rPr>
          <w:rFonts w:cs="Times New Roman"/>
        </w:rPr>
      </w:pPr>
      <w:r w:rsidRPr="00292C75">
        <w:rPr>
          <w:rFonts w:cs="Times New Roman"/>
        </w:rPr>
        <w:t>Programmcode</w:t>
      </w:r>
    </w:p>
    <w:p w:rsidR="00707FC2" w:rsidRPr="00BF3EBC" w:rsidRDefault="00575B05" w:rsidP="00707FC2">
      <w:r w:rsidRPr="00BF3EBC">
        <w:t>Programmcode muss um 0,5</w:t>
      </w:r>
      <w:r w:rsidR="00244006" w:rsidRPr="00F75F2A">
        <w:rPr>
          <w:w w:val="50"/>
        </w:rPr>
        <w:t> </w:t>
      </w:r>
      <w:r w:rsidR="00087EEF" w:rsidRPr="00BF3EBC">
        <w:t>cm</w:t>
      </w:r>
      <w:r w:rsidRPr="00BF3EBC">
        <w:t xml:space="preserve"> vom linken Rand eingerückt werden. </w:t>
      </w:r>
      <w:r w:rsidR="00707FC2" w:rsidRPr="00BF3EBC">
        <w:t xml:space="preserve">Innerhalb eines Programmtextes </w:t>
      </w:r>
      <w:r w:rsidR="00FF148D">
        <w:t>ist ein einfacher</w:t>
      </w:r>
      <w:r w:rsidR="00707FC2" w:rsidRPr="00BF3EBC">
        <w:t xml:space="preserve"> Abstand</w:t>
      </w:r>
      <w:r w:rsidR="00FF148D">
        <w:t xml:space="preserve"> einzustellen</w:t>
      </w:r>
      <w:r w:rsidR="00061618">
        <w:t>, danach ein Abstand von 8</w:t>
      </w:r>
      <w:r w:rsidR="00244006" w:rsidRPr="00F75F2A">
        <w:rPr>
          <w:w w:val="50"/>
        </w:rPr>
        <w:t> </w:t>
      </w:r>
      <w:proofErr w:type="spellStart"/>
      <w:r w:rsidR="00061618">
        <w:t>pt</w:t>
      </w:r>
      <w:proofErr w:type="spellEnd"/>
      <w:r w:rsidR="00061618">
        <w:t xml:space="preserve"> wie nach einem normalen Absatz</w:t>
      </w:r>
      <w:r w:rsidR="00707FC2" w:rsidRPr="00BF3EBC">
        <w:t>.</w:t>
      </w:r>
      <w:r w:rsidRPr="00BF3EBC">
        <w:t xml:space="preserve"> Als Schriftart sollte eine Schrift der Klasse Schreibmaschine verwendet werden (z.B. Courier,…), Schriftgröße bleibt </w:t>
      </w:r>
      <w:r w:rsidR="003616A4" w:rsidRPr="00BF3EBC">
        <w:t xml:space="preserve">wie beim normalen Text </w:t>
      </w:r>
      <w:r w:rsidRPr="00BF3EBC">
        <w:t>10</w:t>
      </w:r>
      <w:r w:rsidR="00244006" w:rsidRPr="00F75F2A">
        <w:rPr>
          <w:w w:val="50"/>
        </w:rPr>
        <w:t> </w:t>
      </w:r>
      <w:proofErr w:type="spellStart"/>
      <w:r w:rsidRPr="00BF3EBC">
        <w:t>pt</w:t>
      </w:r>
      <w:proofErr w:type="spellEnd"/>
      <w:r w:rsidRPr="00BF3EBC">
        <w:t>.</w:t>
      </w:r>
    </w:p>
    <w:p w:rsidR="00E32D74" w:rsidRPr="00037039" w:rsidRDefault="00707FC2" w:rsidP="00037039">
      <w:pPr>
        <w:pStyle w:val="code"/>
      </w:pPr>
      <w:r w:rsidRPr="00037039">
        <w:t xml:space="preserve">public class Hello { </w:t>
      </w:r>
    </w:p>
    <w:p w:rsidR="00707FC2" w:rsidRPr="00037039" w:rsidRDefault="00707FC2" w:rsidP="00037039">
      <w:pPr>
        <w:pStyle w:val="code"/>
        <w:ind w:firstLine="425"/>
      </w:pPr>
      <w:proofErr w:type="gramStart"/>
      <w:r w:rsidRPr="00037039">
        <w:t>public</w:t>
      </w:r>
      <w:proofErr w:type="gramEnd"/>
      <w:r w:rsidRPr="00037039">
        <w:t xml:space="preserve"> static void main (String</w:t>
      </w:r>
      <w:r w:rsidR="00575B05" w:rsidRPr="00037039">
        <w:t>[]</w:t>
      </w:r>
      <w:r w:rsidRPr="00037039">
        <w:t xml:space="preserve"> </w:t>
      </w:r>
      <w:proofErr w:type="spellStart"/>
      <w:r w:rsidRPr="00037039">
        <w:t>arg</w:t>
      </w:r>
      <w:r w:rsidR="00575B05" w:rsidRPr="00037039">
        <w:t>s</w:t>
      </w:r>
      <w:proofErr w:type="spellEnd"/>
      <w:r w:rsidRPr="00037039">
        <w:t xml:space="preserve">) { </w:t>
      </w:r>
    </w:p>
    <w:p w:rsidR="00707FC2" w:rsidRPr="00037039" w:rsidRDefault="00707FC2" w:rsidP="00037039">
      <w:pPr>
        <w:pStyle w:val="code"/>
        <w:ind w:left="993" w:firstLine="425"/>
      </w:pPr>
      <w:proofErr w:type="spellStart"/>
      <w:r w:rsidRPr="00037039">
        <w:t>System.out.println</w:t>
      </w:r>
      <w:proofErr w:type="spellEnd"/>
      <w:r w:rsidRPr="00037039">
        <w:t xml:space="preserve">("Hello World!"); </w:t>
      </w:r>
    </w:p>
    <w:p w:rsidR="00707FC2" w:rsidRPr="000046CA" w:rsidRDefault="00707FC2" w:rsidP="00037039">
      <w:pPr>
        <w:pStyle w:val="code"/>
        <w:ind w:firstLine="425"/>
        <w:rPr>
          <w:lang w:val="de-DE"/>
        </w:rPr>
      </w:pPr>
      <w:r w:rsidRPr="000046CA">
        <w:rPr>
          <w:lang w:val="de-DE"/>
        </w:rPr>
        <w:t xml:space="preserve">} </w:t>
      </w:r>
    </w:p>
    <w:p w:rsidR="00707FC2" w:rsidRPr="000046CA" w:rsidRDefault="00707FC2" w:rsidP="00037039">
      <w:pPr>
        <w:pStyle w:val="code"/>
        <w:rPr>
          <w:lang w:val="de-DE"/>
        </w:rPr>
      </w:pPr>
      <w:r w:rsidRPr="000046CA">
        <w:rPr>
          <w:lang w:val="de-DE"/>
        </w:rPr>
        <w:t xml:space="preserve">} </w:t>
      </w:r>
    </w:p>
    <w:p w:rsidR="0005076B" w:rsidRPr="00BF3EBC" w:rsidRDefault="0005076B" w:rsidP="0005076B">
      <w:r w:rsidRPr="00BF3EBC">
        <w:t xml:space="preserve">Wurde der Programmcode aus einem Buch oder anderem Schriftwerk entnommen, so ist die Quelle im Text und Literaturverzeichnis zu vermerken. </w:t>
      </w:r>
    </w:p>
    <w:p w:rsidR="00575B05" w:rsidRPr="00292C75" w:rsidRDefault="00782019" w:rsidP="00292C75">
      <w:pPr>
        <w:pStyle w:val="berschrift1"/>
        <w:rPr>
          <w:rFonts w:cs="Times New Roman"/>
        </w:rPr>
      </w:pPr>
      <w:r w:rsidRPr="00292C75">
        <w:rPr>
          <w:rFonts w:cs="Times New Roman"/>
        </w:rPr>
        <w:t>Formeln</w:t>
      </w:r>
      <w:r w:rsidR="00D07A15">
        <w:rPr>
          <w:rFonts w:cs="Times New Roman"/>
        </w:rPr>
        <w:t xml:space="preserve"> und Gleichungen</w:t>
      </w:r>
    </w:p>
    <w:p w:rsidR="00BF3DEC" w:rsidRDefault="00575B05" w:rsidP="00362B6F">
      <w:r w:rsidRPr="00BF3EBC">
        <w:t xml:space="preserve">Gleichungen müssen um </w:t>
      </w:r>
      <w:r w:rsidR="00DB11AA" w:rsidRPr="00BF3EBC">
        <w:t>0,5</w:t>
      </w:r>
      <w:r w:rsidR="00244006" w:rsidRPr="00F75F2A">
        <w:rPr>
          <w:w w:val="50"/>
        </w:rPr>
        <w:t> </w:t>
      </w:r>
      <w:r w:rsidR="00DB11AA" w:rsidRPr="00BF3EBC">
        <w:t>cm</w:t>
      </w:r>
      <w:r w:rsidRPr="00BF3EBC">
        <w:t xml:space="preserve"> vom linken Rand eingerückt werden. </w:t>
      </w:r>
      <w:r w:rsidR="00707FC2" w:rsidRPr="00BF3EBC">
        <w:t xml:space="preserve">Werden Gleichungen durchnummeriert, ist diese Nummerierung in Klammern jeweils am rechten Rand des Satzspiegels rechtsbündig </w:t>
      </w:r>
      <w:r w:rsidR="00707FC2" w:rsidRPr="00777B6E">
        <w:t>anzugeben</w:t>
      </w:r>
      <w:r w:rsidR="00BF3DEC" w:rsidRPr="00777B6E">
        <w:t xml:space="preserve">. Dabei sind </w:t>
      </w:r>
      <w:proofErr w:type="spellStart"/>
      <w:r w:rsidR="00BF3DEC" w:rsidRPr="00777B6E">
        <w:t>Layouttabellen</w:t>
      </w:r>
      <w:proofErr w:type="spellEnd"/>
      <w:r w:rsidR="00BF3DEC" w:rsidRPr="00777B6E">
        <w:t xml:space="preserve"> zu vermeiden</w:t>
      </w:r>
      <w:r w:rsidR="00777B6E">
        <w:t xml:space="preserve"> und die Nummer über einen r</w:t>
      </w:r>
      <w:r w:rsidR="00BF3DEC" w:rsidRPr="00777B6E">
        <w:t xml:space="preserve">echtsbündigen Tabulator auszurichten. </w:t>
      </w:r>
      <w:r w:rsidR="00B73C95" w:rsidRPr="00777B6E">
        <w:t xml:space="preserve">Vor </w:t>
      </w:r>
      <w:r w:rsidR="00B73C95" w:rsidRPr="00BF3EBC">
        <w:t>und nach den Gleichungen ist ein Abstand von 6</w:t>
      </w:r>
      <w:r w:rsidR="00244006" w:rsidRPr="00F75F2A">
        <w:rPr>
          <w:w w:val="50"/>
        </w:rPr>
        <w:t> </w:t>
      </w:r>
      <w:proofErr w:type="spellStart"/>
      <w:r w:rsidR="00BF3DEC">
        <w:t>pt</w:t>
      </w:r>
      <w:proofErr w:type="spellEnd"/>
      <w:r w:rsidR="00BF3DEC">
        <w:t xml:space="preserve"> einzustellen.</w:t>
      </w:r>
    </w:p>
    <w:p w:rsidR="00BF3DEC" w:rsidRPr="00BF3DEC" w:rsidRDefault="00BF3DEC" w:rsidP="00037039">
      <w:pPr>
        <w:pStyle w:val="Formel"/>
      </w:pPr>
      <w:r w:rsidRPr="00BF3DEC">
        <w:t>x² = (</w:t>
      </w:r>
      <w:proofErr w:type="spellStart"/>
      <w:r w:rsidRPr="00BF3DEC">
        <w:t>a+b</w:t>
      </w:r>
      <w:proofErr w:type="spellEnd"/>
      <w:r w:rsidRPr="00BF3DEC">
        <w:t>)²</w:t>
      </w:r>
      <w:r>
        <w:t xml:space="preserve"> </w:t>
      </w:r>
      <w:r>
        <w:tab/>
      </w:r>
      <w:r w:rsidRPr="00BF3DEC">
        <w:t>(1)</w:t>
      </w:r>
    </w:p>
    <w:p w:rsidR="00F0284E" w:rsidRPr="00BF3EBC" w:rsidRDefault="00020E25">
      <w:pPr>
        <w:pStyle w:val="berschrift1"/>
        <w:rPr>
          <w:rFonts w:cs="Times New Roman"/>
        </w:rPr>
      </w:pPr>
      <w:r w:rsidRPr="00BF3EBC">
        <w:rPr>
          <w:rFonts w:cs="Times New Roman"/>
        </w:rPr>
        <w:t xml:space="preserve">Verweise &amp; Regeln zur Erstellung des </w:t>
      </w:r>
      <w:r w:rsidR="00F0284E" w:rsidRPr="00BF3EBC">
        <w:rPr>
          <w:rFonts w:cs="Times New Roman"/>
        </w:rPr>
        <w:t>Literaturverzeichnis</w:t>
      </w:r>
      <w:r w:rsidRPr="00BF3EBC">
        <w:rPr>
          <w:rFonts w:cs="Times New Roman"/>
        </w:rPr>
        <w:t>ses</w:t>
      </w:r>
    </w:p>
    <w:p w:rsidR="00020E25" w:rsidRDefault="00020E25" w:rsidP="00020E25">
      <w:r w:rsidRPr="00BF3EBC">
        <w:t>Das Literaturverzeichnis wird alphanumerisch entsprechend den Verweisen sortiert und enthält keinerlei Untergliederung.</w:t>
      </w:r>
    </w:p>
    <w:p w:rsidR="00954427" w:rsidRPr="00777B6E" w:rsidRDefault="00954427" w:rsidP="00954427">
      <w:pPr>
        <w:pStyle w:val="berschrift2"/>
        <w:ind w:left="578" w:hanging="578"/>
        <w:rPr>
          <w:rFonts w:cs="Times New Roman"/>
        </w:rPr>
      </w:pPr>
      <w:r w:rsidRPr="00777B6E">
        <w:rPr>
          <w:rFonts w:cs="Times New Roman"/>
        </w:rPr>
        <w:t>Formatierung</w:t>
      </w:r>
    </w:p>
    <w:p w:rsidR="00954427" w:rsidRPr="00BC102F" w:rsidRDefault="00BC102F" w:rsidP="00954427">
      <w:pPr>
        <w:rPr>
          <w:lang w:val="de-AT"/>
        </w:rPr>
      </w:pPr>
      <w:r>
        <w:t xml:space="preserve">Die Schriftart ist </w:t>
      </w:r>
      <w:r w:rsidRPr="00BF3DEC">
        <w:t>Times New Roman</w:t>
      </w:r>
      <w:r>
        <w:t>, die Schriftgröße 9</w:t>
      </w:r>
      <w:r w:rsidR="00BF3DEC" w:rsidRPr="00F75F2A">
        <w:rPr>
          <w:w w:val="50"/>
        </w:rPr>
        <w:t> </w:t>
      </w:r>
      <w:proofErr w:type="spellStart"/>
      <w:r>
        <w:t>pt</w:t>
      </w:r>
      <w:proofErr w:type="spellEnd"/>
      <w:r>
        <w:t xml:space="preserve"> und der Absatz ist im Blocksatz zu formatieren. </w:t>
      </w:r>
      <w:r>
        <w:rPr>
          <w:lang w:val="de-AT"/>
        </w:rPr>
        <w:t>Nach jedem Absatz</w:t>
      </w:r>
      <w:r w:rsidR="00A13352" w:rsidRPr="00BC102F">
        <w:rPr>
          <w:lang w:val="de-AT"/>
        </w:rPr>
        <w:t xml:space="preserve"> ist ein </w:t>
      </w:r>
      <w:r w:rsidR="00FB69E8" w:rsidRPr="00BC102F">
        <w:rPr>
          <w:lang w:val="de-AT"/>
        </w:rPr>
        <w:t>Abstand</w:t>
      </w:r>
      <w:r w:rsidR="00A13352" w:rsidRPr="00BC102F">
        <w:rPr>
          <w:lang w:val="de-AT"/>
        </w:rPr>
        <w:t xml:space="preserve"> von 6</w:t>
      </w:r>
      <w:r w:rsidR="00BF3DEC" w:rsidRPr="00F75F2A">
        <w:rPr>
          <w:w w:val="50"/>
        </w:rPr>
        <w:t> </w:t>
      </w:r>
      <w:proofErr w:type="spellStart"/>
      <w:r w:rsidR="00A13352" w:rsidRPr="00BC102F">
        <w:rPr>
          <w:lang w:val="de-AT"/>
        </w:rPr>
        <w:t>pt</w:t>
      </w:r>
      <w:proofErr w:type="spellEnd"/>
      <w:r w:rsidR="00A13352" w:rsidRPr="00BC102F">
        <w:rPr>
          <w:lang w:val="de-AT"/>
        </w:rPr>
        <w:t xml:space="preserve"> einzustellen. </w:t>
      </w:r>
      <w:r w:rsidR="004A043D">
        <w:rPr>
          <w:lang w:val="de-AT"/>
        </w:rPr>
        <w:t>D</w:t>
      </w:r>
      <w:r>
        <w:rPr>
          <w:lang w:val="de-AT"/>
        </w:rPr>
        <w:t>er Sondereinzug</w:t>
      </w:r>
      <w:r w:rsidRPr="00BC102F">
        <w:rPr>
          <w:lang w:val="de-AT"/>
        </w:rPr>
        <w:t xml:space="preserve"> </w:t>
      </w:r>
      <w:r w:rsidR="004A043D">
        <w:rPr>
          <w:lang w:val="de-AT"/>
        </w:rPr>
        <w:t xml:space="preserve">ist </w:t>
      </w:r>
      <w:r w:rsidRPr="00BC102F">
        <w:rPr>
          <w:lang w:val="de-AT"/>
        </w:rPr>
        <w:t>Hängend</w:t>
      </w:r>
      <w:r>
        <w:rPr>
          <w:lang w:val="de-AT"/>
        </w:rPr>
        <w:t xml:space="preserve"> um 1,5</w:t>
      </w:r>
      <w:r w:rsidR="00BF3DEC" w:rsidRPr="00F75F2A">
        <w:rPr>
          <w:w w:val="50"/>
        </w:rPr>
        <w:t> </w:t>
      </w:r>
      <w:r>
        <w:rPr>
          <w:lang w:val="de-AT"/>
        </w:rPr>
        <w:t xml:space="preserve">cm und die </w:t>
      </w:r>
      <w:proofErr w:type="spellStart"/>
      <w:r>
        <w:rPr>
          <w:lang w:val="de-AT"/>
        </w:rPr>
        <w:t>Tabstop</w:t>
      </w:r>
      <w:proofErr w:type="spellEnd"/>
      <w:r>
        <w:rPr>
          <w:lang w:val="de-AT"/>
        </w:rPr>
        <w:t>-Position ist auf 1,5</w:t>
      </w:r>
      <w:r w:rsidR="00BF3DEC" w:rsidRPr="00F75F2A">
        <w:rPr>
          <w:w w:val="50"/>
        </w:rPr>
        <w:t> </w:t>
      </w:r>
      <w:r>
        <w:rPr>
          <w:lang w:val="de-AT"/>
        </w:rPr>
        <w:t xml:space="preserve">cm </w:t>
      </w:r>
      <w:r w:rsidR="009938DE">
        <w:rPr>
          <w:lang w:val="de-AT"/>
        </w:rPr>
        <w:t>einzu</w:t>
      </w:r>
      <w:r>
        <w:rPr>
          <w:lang w:val="de-AT"/>
        </w:rPr>
        <w:t>stellen.</w:t>
      </w:r>
    </w:p>
    <w:p w:rsidR="007C3EF5" w:rsidRPr="00777B6E" w:rsidRDefault="007C3EF5" w:rsidP="007C3EF5">
      <w:pPr>
        <w:pStyle w:val="berschrift2"/>
        <w:rPr>
          <w:rFonts w:cs="Times New Roman"/>
        </w:rPr>
      </w:pPr>
      <w:r w:rsidRPr="00777B6E">
        <w:rPr>
          <w:rFonts w:cs="Times New Roman"/>
        </w:rPr>
        <w:t>Abkürzung</w:t>
      </w:r>
      <w:r w:rsidR="004119EC" w:rsidRPr="00777B6E">
        <w:rPr>
          <w:rFonts w:cs="Times New Roman"/>
        </w:rPr>
        <w:t>en</w:t>
      </w:r>
    </w:p>
    <w:p w:rsidR="003616A4" w:rsidRPr="00BF3EBC" w:rsidRDefault="00020E25" w:rsidP="003616A4">
      <w:r w:rsidRPr="00BF3EBC">
        <w:t>Eine Autorin/ein Autor: z.</w:t>
      </w:r>
      <w:r w:rsidR="00BF3DEC" w:rsidRPr="00F75F2A">
        <w:rPr>
          <w:w w:val="50"/>
        </w:rPr>
        <w:t> </w:t>
      </w:r>
      <w:r w:rsidRPr="00BF3EBC">
        <w:t xml:space="preserve">B. </w:t>
      </w:r>
      <w:r w:rsidR="003616A4" w:rsidRPr="00BF3EBC">
        <w:t>[Ez99]</w:t>
      </w:r>
      <w:r w:rsidRPr="00BF3EBC">
        <w:t xml:space="preserve"> </w:t>
      </w:r>
      <w:r w:rsidR="003616A4" w:rsidRPr="00BF3EBC">
        <w:t xml:space="preserve">E (großgeschrieben) steht für den Anfangsbuchstaben des Nachnamen </w:t>
      </w:r>
      <w:r w:rsidRPr="00BF3EBC">
        <w:t xml:space="preserve">der Autorin bzw. </w:t>
      </w:r>
      <w:r w:rsidR="003616A4" w:rsidRPr="00BF3EBC">
        <w:t xml:space="preserve">des Autors, z für den zweiten Buchstaben des Nachnamen, 99 steht für das Erscheinungsjahr, </w:t>
      </w:r>
    </w:p>
    <w:p w:rsidR="003616A4" w:rsidRPr="00BF3EBC" w:rsidRDefault="00020E25" w:rsidP="003616A4">
      <w:r w:rsidRPr="00BF3EBC">
        <w:t xml:space="preserve">Eine Autorin/ein Autor bzw. mehrere </w:t>
      </w:r>
      <w:r w:rsidR="00A6732B">
        <w:t>Autoren</w:t>
      </w:r>
      <w:r w:rsidRPr="00BF3EBC">
        <w:t xml:space="preserve"> mit mehreren Arbeiten im selben Jahr: </w:t>
      </w:r>
      <w:r w:rsidR="003616A4" w:rsidRPr="00BF3EBC">
        <w:t>[Ez99a], [Ez99b</w:t>
      </w:r>
      <w:r w:rsidRPr="00BF3EBC">
        <w:t>].</w:t>
      </w:r>
    </w:p>
    <w:p w:rsidR="003616A4" w:rsidRPr="00BF3EBC" w:rsidRDefault="00020E25" w:rsidP="003616A4">
      <w:r w:rsidRPr="00BF3EBC">
        <w:t>B</w:t>
      </w:r>
      <w:r w:rsidR="003616A4" w:rsidRPr="00BF3EBC">
        <w:t xml:space="preserve">ei mehr als drei </w:t>
      </w:r>
      <w:r w:rsidR="00A6732B">
        <w:t>Autoren</w:t>
      </w:r>
      <w:r w:rsidRPr="00BF3EBC">
        <w:t>:</w:t>
      </w:r>
      <w:r w:rsidR="003616A4" w:rsidRPr="00BF3EBC">
        <w:t xml:space="preserve"> </w:t>
      </w:r>
      <w:r w:rsidRPr="00BF3EBC">
        <w:t xml:space="preserve">Es </w:t>
      </w:r>
      <w:r w:rsidR="003616A4" w:rsidRPr="00BF3EBC">
        <w:t>wird nur die/der in der Qu</w:t>
      </w:r>
      <w:r w:rsidRPr="00BF3EBC">
        <w:t>elle als erste/r genannte Autor</w:t>
      </w:r>
      <w:r w:rsidR="00900AA4">
        <w:t>, bzw. die Autorin</w:t>
      </w:r>
      <w:r w:rsidR="003616A4" w:rsidRPr="00BF3EBC">
        <w:t xml:space="preserve"> analog zu </w:t>
      </w:r>
      <w:r w:rsidRPr="00BF3EBC">
        <w:t xml:space="preserve">dem ersten Fall </w:t>
      </w:r>
      <w:r w:rsidR="003616A4" w:rsidRPr="00BF3EBC">
        <w:t>aufgeführt, z.</w:t>
      </w:r>
      <w:r w:rsidR="00BF3DEC" w:rsidRPr="00F75F2A">
        <w:rPr>
          <w:w w:val="50"/>
        </w:rPr>
        <w:t> </w:t>
      </w:r>
      <w:r w:rsidR="003616A4" w:rsidRPr="00BF3EBC">
        <w:t>B. [A</w:t>
      </w:r>
      <w:r w:rsidRPr="00BF3EBC">
        <w:t>z99].</w:t>
      </w:r>
    </w:p>
    <w:p w:rsidR="0005076B" w:rsidRPr="00BF3EBC" w:rsidRDefault="0005076B" w:rsidP="003616A4">
      <w:r w:rsidRPr="00BF3EBC">
        <w:t>Bei Werken ohne Verfasser werden die ersten beiden Buchstaben des Titels verwendet. z.</w:t>
      </w:r>
      <w:r w:rsidR="00BF3DEC" w:rsidRPr="00BF3DEC">
        <w:rPr>
          <w:w w:val="50"/>
        </w:rPr>
        <w:t xml:space="preserve"> </w:t>
      </w:r>
      <w:r w:rsidR="00BF3DEC" w:rsidRPr="00F75F2A">
        <w:rPr>
          <w:w w:val="50"/>
        </w:rPr>
        <w:t> </w:t>
      </w:r>
      <w:r w:rsidRPr="00BF3EBC">
        <w:t>B.: [D</w:t>
      </w:r>
      <w:r w:rsidR="00903928" w:rsidRPr="00BF3EBC">
        <w:t>i</w:t>
      </w:r>
      <w:r w:rsidRPr="00BF3EBC">
        <w:t>02] bei „Die Geschichte der…“</w:t>
      </w:r>
    </w:p>
    <w:p w:rsidR="007C3EF5" w:rsidRPr="00777B6E" w:rsidRDefault="007C3EF5" w:rsidP="007C3EF5">
      <w:pPr>
        <w:pStyle w:val="berschrift2"/>
        <w:rPr>
          <w:rFonts w:cs="Times New Roman"/>
        </w:rPr>
      </w:pPr>
      <w:r w:rsidRPr="00777B6E">
        <w:rPr>
          <w:rFonts w:cs="Times New Roman"/>
        </w:rPr>
        <w:t>Anordnung</w:t>
      </w:r>
    </w:p>
    <w:p w:rsidR="00CC578E" w:rsidRPr="00BF3EBC" w:rsidRDefault="00CC578E" w:rsidP="00CC578E">
      <w:r w:rsidRPr="00BF3EBC">
        <w:t xml:space="preserve">Im Folgenden sind die unterschiedlichen Möglichkeiten der Anordnung aufgezählt. </w:t>
      </w:r>
    </w:p>
    <w:p w:rsidR="00CC578E" w:rsidRPr="003B5C07" w:rsidRDefault="00CC578E" w:rsidP="003B5C07">
      <w:r w:rsidRPr="003B5C07">
        <w:t xml:space="preserve">In </w:t>
      </w:r>
      <w:r w:rsidR="00ED4BA2" w:rsidRPr="003B5C07">
        <w:t>Spitzk</w:t>
      </w:r>
      <w:r w:rsidRPr="003B5C07">
        <w:t xml:space="preserve">lammern gesetzt sind Informationen, die nicht unbedingt benötigt werden bzw. nur einzufügen sind, wenn sie vorhanden sind. Sind mehrere Orte erwähnt, so ist nur einer anzuführen und die weiteren mit </w:t>
      </w:r>
      <w:r w:rsidR="00211BC1" w:rsidRPr="003B5C07">
        <w:t xml:space="preserve">dem Zusatz </w:t>
      </w:r>
      <w:r w:rsidRPr="003B5C07">
        <w:t xml:space="preserve">u.a. </w:t>
      </w:r>
      <w:r w:rsidR="00211BC1" w:rsidRPr="003B5C07">
        <w:t xml:space="preserve">abzukürzen. </w:t>
      </w:r>
    </w:p>
    <w:p w:rsidR="007C3EF5" w:rsidRPr="003B5C07" w:rsidRDefault="00A27510" w:rsidP="003616A4">
      <w:pPr>
        <w:rPr>
          <w:rStyle w:val="Fett"/>
        </w:rPr>
      </w:pPr>
      <w:r w:rsidRPr="003B5C07">
        <w:rPr>
          <w:rStyle w:val="Fett"/>
        </w:rPr>
        <w:t xml:space="preserve">Monographien, Bücher / </w:t>
      </w:r>
      <w:r w:rsidR="007C3EF5" w:rsidRPr="003B5C07">
        <w:rPr>
          <w:rStyle w:val="Fett"/>
        </w:rPr>
        <w:t>Ein Autor</w:t>
      </w:r>
    </w:p>
    <w:p w:rsidR="007C3EF5" w:rsidRPr="00BF3EBC" w:rsidRDefault="007C3EF5" w:rsidP="003616A4">
      <w:r w:rsidRPr="00BF3EBC">
        <w:t>Nachname, Vorname: Titel</w:t>
      </w:r>
      <w:r w:rsidR="00F61D50" w:rsidRPr="00BF3EBC">
        <w:t>&lt;</w:t>
      </w:r>
      <w:r w:rsidR="00CC578E" w:rsidRPr="00BF3EBC">
        <w:t>. Untertitel</w:t>
      </w:r>
      <w:r w:rsidR="0064508A" w:rsidRPr="00BF3EBC">
        <w:t xml:space="preserve">, </w:t>
      </w:r>
      <w:r w:rsidR="00F61D50" w:rsidRPr="00BF3EBC">
        <w:t>&gt;&lt;</w:t>
      </w:r>
      <w:r w:rsidRPr="00BF3EBC">
        <w:t>Auflage</w:t>
      </w:r>
      <w:r w:rsidR="0064508A" w:rsidRPr="00BF3EBC">
        <w:t xml:space="preserve">, </w:t>
      </w:r>
      <w:r w:rsidR="00F61D50" w:rsidRPr="00BF3EBC">
        <w:t>&gt;</w:t>
      </w:r>
      <w:r w:rsidRPr="00BF3EBC">
        <w:t xml:space="preserve"> </w:t>
      </w:r>
      <w:r w:rsidR="0064508A" w:rsidRPr="00BF3EBC">
        <w:t xml:space="preserve">&lt;Verlag, &gt; </w:t>
      </w:r>
      <w:bookmarkStart w:id="2" w:name="OLE_LINK1"/>
      <w:bookmarkStart w:id="3" w:name="OLE_LINK2"/>
      <w:r w:rsidR="0064508A" w:rsidRPr="00BF3EBC">
        <w:t>&lt;</w:t>
      </w:r>
      <w:r w:rsidRPr="00BF3EBC">
        <w:t>Ort</w:t>
      </w:r>
      <w:r w:rsidR="00CC578E" w:rsidRPr="00BF3EBC">
        <w:t xml:space="preserve"> </w:t>
      </w:r>
      <w:r w:rsidR="00F61D50" w:rsidRPr="00BF3EBC">
        <w:t>&lt;u.a.&gt;</w:t>
      </w:r>
      <w:r w:rsidRPr="00BF3EBC">
        <w:t>,</w:t>
      </w:r>
      <w:r w:rsidR="0064508A" w:rsidRPr="00BF3EBC">
        <w:t xml:space="preserve"> &gt;</w:t>
      </w:r>
      <w:bookmarkEnd w:id="2"/>
      <w:bookmarkEnd w:id="3"/>
      <w:r w:rsidR="00CC578E" w:rsidRPr="00BF3EBC">
        <w:t xml:space="preserve"> </w:t>
      </w:r>
      <w:r w:rsidRPr="00BF3EBC">
        <w:t xml:space="preserve">Jahr. </w:t>
      </w:r>
    </w:p>
    <w:p w:rsidR="00A27510" w:rsidRPr="003B5C07" w:rsidRDefault="00A27510" w:rsidP="003616A4">
      <w:pPr>
        <w:rPr>
          <w:rStyle w:val="Fett"/>
        </w:rPr>
      </w:pPr>
      <w:r w:rsidRPr="003B5C07">
        <w:rPr>
          <w:rStyle w:val="Fett"/>
        </w:rPr>
        <w:t>Monographien, Bücher / Mehrere Autoren</w:t>
      </w:r>
    </w:p>
    <w:p w:rsidR="00A27510" w:rsidRPr="00BF3EBC" w:rsidRDefault="00A27510" w:rsidP="00A27510">
      <w:r w:rsidRPr="00BF3EBC">
        <w:t>Nachname, Vorname; Nachname, Vorname; Nachname, Vorname: Titel</w:t>
      </w:r>
      <w:r w:rsidR="00F61D50" w:rsidRPr="00BF3EBC">
        <w:t>&lt;</w:t>
      </w:r>
      <w:r w:rsidR="00CC578E" w:rsidRPr="00BF3EBC">
        <w:t>. Untertitel</w:t>
      </w:r>
      <w:r w:rsidR="00F61D50" w:rsidRPr="00BF3EBC">
        <w:t>&gt;</w:t>
      </w:r>
      <w:r w:rsidRPr="00BF3EBC">
        <w:t xml:space="preserve">, </w:t>
      </w:r>
      <w:r w:rsidR="00F61D50" w:rsidRPr="00BF3EBC">
        <w:t>&lt;</w:t>
      </w:r>
      <w:r w:rsidRPr="00BF3EBC">
        <w:t>Auflage</w:t>
      </w:r>
      <w:r w:rsidR="0064508A" w:rsidRPr="00BF3EBC">
        <w:t xml:space="preserve">, </w:t>
      </w:r>
      <w:r w:rsidR="00F61D50" w:rsidRPr="00BF3EBC">
        <w:t>&gt;</w:t>
      </w:r>
      <w:r w:rsidR="0064508A" w:rsidRPr="00BF3EBC">
        <w:t>&lt;Verlag, &gt;</w:t>
      </w:r>
      <w:r w:rsidRPr="00BF3EBC">
        <w:t xml:space="preserve"> </w:t>
      </w:r>
      <w:r w:rsidR="0064508A" w:rsidRPr="00BF3EBC">
        <w:t>&lt;Ort &lt;u.a.&gt;, &gt;</w:t>
      </w:r>
      <w:r w:rsidRPr="00BF3EBC">
        <w:t xml:space="preserve"> Jahr. </w:t>
      </w:r>
    </w:p>
    <w:p w:rsidR="00216C75" w:rsidRPr="003B5C07" w:rsidRDefault="00216C75" w:rsidP="00A27510">
      <w:pPr>
        <w:rPr>
          <w:rStyle w:val="Fett"/>
        </w:rPr>
      </w:pPr>
      <w:r w:rsidRPr="003B5C07">
        <w:rPr>
          <w:rStyle w:val="Fett"/>
        </w:rPr>
        <w:t>Journals</w:t>
      </w:r>
    </w:p>
    <w:p w:rsidR="00087EEF" w:rsidRPr="00BF3EBC" w:rsidRDefault="006C7C1D" w:rsidP="00A27510">
      <w:r w:rsidRPr="00BF3EBC">
        <w:t>Nachname, Vorname: Titel. Bezeichnung Journal und Nummer/Jahr, Seite</w:t>
      </w:r>
      <w:r w:rsidR="00C6039A" w:rsidRPr="00BF3EBC">
        <w:t>n</w:t>
      </w:r>
      <w:r w:rsidRPr="00BF3EBC">
        <w:t xml:space="preserve">, Jahr. </w:t>
      </w:r>
    </w:p>
    <w:p w:rsidR="00216C75" w:rsidRPr="000046CA" w:rsidRDefault="00216C75" w:rsidP="00A27510">
      <w:pPr>
        <w:rPr>
          <w:rStyle w:val="Fett"/>
        </w:rPr>
      </w:pPr>
      <w:r w:rsidRPr="000046CA">
        <w:rPr>
          <w:rStyle w:val="Fett"/>
        </w:rPr>
        <w:t>Proceedings</w:t>
      </w:r>
    </w:p>
    <w:p w:rsidR="00087EEF" w:rsidRPr="00BF3EBC" w:rsidRDefault="00E94E08" w:rsidP="00A27510">
      <w:r w:rsidRPr="00BF3EBC">
        <w:t>Nachname, Vorname: Titel. In (Herausgeber): Bandtitel.</w:t>
      </w:r>
      <w:r w:rsidR="0064508A" w:rsidRPr="00BF3EBC">
        <w:t xml:space="preserve"> &lt;Verlag, &gt;</w:t>
      </w:r>
      <w:r w:rsidRPr="00BF3EBC">
        <w:t xml:space="preserve"> </w:t>
      </w:r>
      <w:r w:rsidR="0064508A" w:rsidRPr="00BF3EBC">
        <w:t xml:space="preserve">&lt;Ort &lt;u.a.&gt;, &gt; </w:t>
      </w:r>
      <w:r w:rsidR="00C6039A" w:rsidRPr="00BF3EBC">
        <w:t xml:space="preserve">Seiten, Jahr. </w:t>
      </w:r>
    </w:p>
    <w:p w:rsidR="00216C75" w:rsidRPr="003B5C07" w:rsidRDefault="00216C75" w:rsidP="00A27510">
      <w:pPr>
        <w:rPr>
          <w:rStyle w:val="Fett"/>
        </w:rPr>
      </w:pPr>
      <w:r w:rsidRPr="003B5C07">
        <w:rPr>
          <w:rStyle w:val="Fett"/>
        </w:rPr>
        <w:t>Website</w:t>
      </w:r>
      <w:r w:rsidR="00F33C5B" w:rsidRPr="003B5C07">
        <w:rPr>
          <w:rStyle w:val="Fett"/>
        </w:rPr>
        <w:t>s</w:t>
      </w:r>
    </w:p>
    <w:p w:rsidR="00216C75" w:rsidRPr="00BF3EBC" w:rsidRDefault="002F262E" w:rsidP="00A27510">
      <w:r w:rsidRPr="00BF3EBC">
        <w:t xml:space="preserve">Seitenbezeichnung, </w:t>
      </w:r>
      <w:r w:rsidR="00620D26" w:rsidRPr="00BF3EBC">
        <w:t>Link, Abrufdatum.</w:t>
      </w:r>
    </w:p>
    <w:p w:rsidR="00020E25" w:rsidRPr="00BF3EBC" w:rsidRDefault="00020E25" w:rsidP="003616A4">
      <w:r w:rsidRPr="00BF3EBC">
        <w:t>Das nächste Kapitel zeigt ein beispielhaftes Literaturverzeichnis</w:t>
      </w:r>
      <w:r w:rsidR="002E4F04" w:rsidRPr="00BF3EBC">
        <w:t xml:space="preserve"> für Bücher</w:t>
      </w:r>
      <w:r w:rsidR="00791C09" w:rsidRPr="00BF3EBC">
        <w:t xml:space="preserve"> mit einem Autor [Ez99] und </w:t>
      </w:r>
      <w:r w:rsidR="00961CE7" w:rsidRPr="00BF3EBC">
        <w:t>zwei</w:t>
      </w:r>
      <w:r w:rsidR="00791C09" w:rsidRPr="00BF3EBC">
        <w:t xml:space="preserve"> </w:t>
      </w:r>
      <w:r w:rsidR="00A6732B">
        <w:t>Autoren</w:t>
      </w:r>
      <w:r w:rsidR="00961CE7" w:rsidRPr="00BF3EBC">
        <w:t xml:space="preserve"> </w:t>
      </w:r>
      <w:r w:rsidR="002E4F04" w:rsidRPr="00BF3EBC">
        <w:t xml:space="preserve">[AB00], </w:t>
      </w:r>
      <w:r w:rsidR="002E4F04" w:rsidRPr="000046CA">
        <w:t>Proceedings</w:t>
      </w:r>
      <w:r w:rsidR="00961CE7" w:rsidRPr="00BF3EBC">
        <w:t xml:space="preserve"> mit </w:t>
      </w:r>
      <w:r w:rsidR="00900AA4">
        <w:t>drei</w:t>
      </w:r>
      <w:r w:rsidR="00961CE7" w:rsidRPr="00BF3EBC">
        <w:t xml:space="preserve"> </w:t>
      </w:r>
      <w:r w:rsidR="00A6732B">
        <w:t>Autoren</w:t>
      </w:r>
      <w:r w:rsidR="002E4F04" w:rsidRPr="00BF3EBC">
        <w:t xml:space="preserve"> [ABC01]</w:t>
      </w:r>
      <w:r w:rsidR="009A5891" w:rsidRPr="00BF3EBC">
        <w:t xml:space="preserve">, LNI Kapitel mit </w:t>
      </w:r>
      <w:r w:rsidR="00961CE7" w:rsidRPr="00BF3EBC">
        <w:t xml:space="preserve">mehr als drei </w:t>
      </w:r>
      <w:r w:rsidR="00A6732B">
        <w:t>Autoren</w:t>
      </w:r>
      <w:r w:rsidR="00791C09" w:rsidRPr="00BF3EBC">
        <w:t xml:space="preserve"> [Az</w:t>
      </w:r>
      <w:r w:rsidR="009A5891" w:rsidRPr="00BF3EBC">
        <w:t>0</w:t>
      </w:r>
      <w:r w:rsidR="00791C09" w:rsidRPr="00BF3EBC">
        <w:t>9],</w:t>
      </w:r>
      <w:r w:rsidR="00F33C5B" w:rsidRPr="00BF3EBC">
        <w:t xml:space="preserve"> Journals</w:t>
      </w:r>
      <w:r w:rsidR="00BB3472" w:rsidRPr="00BF3EBC">
        <w:t>[Gl06]</w:t>
      </w:r>
      <w:r w:rsidR="00F33C5B" w:rsidRPr="00BF3EBC">
        <w:t xml:space="preserve"> und Websites</w:t>
      </w:r>
      <w:r w:rsidR="009A5891" w:rsidRPr="00BF3EBC">
        <w:t>[GI09]</w:t>
      </w:r>
      <w:r w:rsidRPr="00BF3EBC">
        <w:t xml:space="preserve">. </w:t>
      </w:r>
    </w:p>
    <w:p w:rsidR="00020E25" w:rsidRPr="00BF3EBC" w:rsidRDefault="00020E25" w:rsidP="00693AF6">
      <w:r w:rsidRPr="00BF3EBC">
        <w:t>Literaturverzeichnis</w:t>
      </w:r>
    </w:p>
    <w:p w:rsidR="00F0284E" w:rsidRPr="00BE01A9" w:rsidRDefault="00F0284E" w:rsidP="00BC102F">
      <w:pPr>
        <w:pStyle w:val="Literaturverzeichnis"/>
        <w:tabs>
          <w:tab w:val="left" w:pos="851"/>
        </w:tabs>
        <w:rPr>
          <w:lang w:val="en-US"/>
        </w:rPr>
      </w:pPr>
      <w:r w:rsidRPr="004E445C">
        <w:rPr>
          <w:lang w:val="de-DE"/>
        </w:rPr>
        <w:t>[AB00]</w:t>
      </w:r>
      <w:r w:rsidRPr="004E445C">
        <w:rPr>
          <w:lang w:val="de-DE"/>
        </w:rPr>
        <w:tab/>
      </w:r>
      <w:r w:rsidRPr="00BF3EBC">
        <w:rPr>
          <w:lang w:val="de-DE"/>
        </w:rPr>
        <w:t xml:space="preserve">Abel, K.; Bibel, U: Formatierungsrichtlinien für Tagungsbände. </w:t>
      </w:r>
      <w:r w:rsidRPr="00BE01A9">
        <w:rPr>
          <w:lang w:val="en-US"/>
        </w:rPr>
        <w:t>Format-Verlag, Bonn, 20</w:t>
      </w:r>
      <w:r w:rsidR="00900AA4">
        <w:rPr>
          <w:lang w:val="en-US"/>
        </w:rPr>
        <w:t>16</w:t>
      </w:r>
      <w:r w:rsidRPr="00BE01A9">
        <w:rPr>
          <w:lang w:val="en-US"/>
        </w:rPr>
        <w:t>.</w:t>
      </w:r>
    </w:p>
    <w:p w:rsidR="00F0284E" w:rsidRPr="00BF3EBC" w:rsidRDefault="00F0284E" w:rsidP="00BC102F">
      <w:pPr>
        <w:pStyle w:val="Literaturverzeichnis"/>
        <w:tabs>
          <w:tab w:val="left" w:pos="851"/>
        </w:tabs>
        <w:rPr>
          <w:lang w:val="de-DE"/>
        </w:rPr>
      </w:pPr>
      <w:r w:rsidRPr="00BE01A9">
        <w:rPr>
          <w:lang w:val="en-US"/>
        </w:rPr>
        <w:t>[ABC01]</w:t>
      </w:r>
      <w:r w:rsidRPr="00BE01A9">
        <w:rPr>
          <w:lang w:val="en-US"/>
        </w:rPr>
        <w:tab/>
        <w:t xml:space="preserve">Abraham, N.; Bibel, U.; Corleone, P.: Formatting Contributions for </w:t>
      </w:r>
      <w:r w:rsidR="007E402F" w:rsidRPr="00BE01A9">
        <w:rPr>
          <w:lang w:val="en-US"/>
        </w:rPr>
        <w:t>Proceedings</w:t>
      </w:r>
      <w:r w:rsidRPr="00BE01A9">
        <w:rPr>
          <w:lang w:val="en-US"/>
        </w:rPr>
        <w:t>. In (</w:t>
      </w:r>
      <w:proofErr w:type="spellStart"/>
      <w:r w:rsidRPr="00BE01A9">
        <w:rPr>
          <w:lang w:val="en-US"/>
        </w:rPr>
        <w:t>Glück</w:t>
      </w:r>
      <w:proofErr w:type="spellEnd"/>
      <w:r w:rsidRPr="00BE01A9">
        <w:rPr>
          <w:lang w:val="en-US"/>
        </w:rPr>
        <w:t xml:space="preserve">, H.I. </w:t>
      </w:r>
      <w:proofErr w:type="spellStart"/>
      <w:r w:rsidRPr="00BE01A9">
        <w:rPr>
          <w:lang w:val="en-US"/>
        </w:rPr>
        <w:t>Hrsg</w:t>
      </w:r>
      <w:proofErr w:type="spellEnd"/>
      <w:r w:rsidRPr="00BE01A9">
        <w:rPr>
          <w:lang w:val="en-US"/>
        </w:rPr>
        <w:t xml:space="preserve">.): Proc. 7th Int. Conf. on Formatting of Workshop-Proceedings, New York 1999. </w:t>
      </w:r>
      <w:r w:rsidRPr="00BF3EBC">
        <w:rPr>
          <w:lang w:val="de-DE"/>
        </w:rPr>
        <w:t xml:space="preserve">Noah &amp; </w:t>
      </w:r>
      <w:proofErr w:type="spellStart"/>
      <w:r w:rsidRPr="00BF3EBC">
        <w:rPr>
          <w:lang w:val="de-DE"/>
        </w:rPr>
        <w:t>Sons</w:t>
      </w:r>
      <w:proofErr w:type="spellEnd"/>
      <w:r w:rsidRPr="00BF3EBC">
        <w:rPr>
          <w:lang w:val="de-DE"/>
        </w:rPr>
        <w:t>, San Francisco,</w:t>
      </w:r>
      <w:r w:rsidR="00E94E08" w:rsidRPr="00BF3EBC">
        <w:rPr>
          <w:lang w:val="de-DE"/>
        </w:rPr>
        <w:t xml:space="preserve"> S. 46-53, 20</w:t>
      </w:r>
      <w:r w:rsidR="00900AA4">
        <w:rPr>
          <w:lang w:val="de-DE"/>
        </w:rPr>
        <w:t>11</w:t>
      </w:r>
      <w:r w:rsidR="00E94E08" w:rsidRPr="00BF3EBC">
        <w:rPr>
          <w:lang w:val="de-DE"/>
        </w:rPr>
        <w:t>.</w:t>
      </w:r>
    </w:p>
    <w:p w:rsidR="00F0284E" w:rsidRPr="00BE01A9" w:rsidRDefault="00F0284E" w:rsidP="00BC102F">
      <w:pPr>
        <w:pStyle w:val="Literaturverzeichnis"/>
        <w:tabs>
          <w:tab w:val="left" w:pos="851"/>
        </w:tabs>
        <w:rPr>
          <w:lang w:val="en-US"/>
        </w:rPr>
      </w:pPr>
      <w:r w:rsidRPr="00BF3EBC">
        <w:rPr>
          <w:lang w:val="de-DE"/>
        </w:rPr>
        <w:t>[Az</w:t>
      </w:r>
      <w:r w:rsidR="009A5891" w:rsidRPr="00BF3EBC">
        <w:rPr>
          <w:lang w:val="de-DE"/>
        </w:rPr>
        <w:t>0</w:t>
      </w:r>
      <w:r w:rsidRPr="00BF3EBC">
        <w:rPr>
          <w:lang w:val="de-DE"/>
        </w:rPr>
        <w:t>9]</w:t>
      </w:r>
      <w:r w:rsidRPr="00BF3EBC">
        <w:rPr>
          <w:lang w:val="de-DE"/>
        </w:rPr>
        <w:tab/>
        <w:t>Azubi, L. et.al.: Die Fußnote in LNI-Bänden. In (</w:t>
      </w:r>
      <w:r w:rsidR="009A5891" w:rsidRPr="00BF3EBC">
        <w:rPr>
          <w:lang w:val="de-DE"/>
        </w:rPr>
        <w:t>Glück, H. I.</w:t>
      </w:r>
      <w:r w:rsidRPr="00BF3EBC">
        <w:rPr>
          <w:lang w:val="de-DE"/>
        </w:rPr>
        <w:t xml:space="preserve">, Hrsg.): </w:t>
      </w:r>
      <w:r w:rsidR="009A5891" w:rsidRPr="00BF3EBC">
        <w:rPr>
          <w:lang w:val="de-DE"/>
        </w:rPr>
        <w:t>Formatierung 2009</w:t>
      </w:r>
      <w:r w:rsidRPr="00BF3EBC">
        <w:rPr>
          <w:lang w:val="de-DE"/>
        </w:rPr>
        <w:t xml:space="preserve">. </w:t>
      </w:r>
      <w:r w:rsidRPr="00BE01A9">
        <w:rPr>
          <w:lang w:val="en-US"/>
        </w:rPr>
        <w:t>Format-Verlag, Bonn, S. 135-162</w:t>
      </w:r>
      <w:r w:rsidR="00E94E08" w:rsidRPr="00BE01A9">
        <w:rPr>
          <w:lang w:val="en-US"/>
        </w:rPr>
        <w:t>, 1999.</w:t>
      </w:r>
    </w:p>
    <w:p w:rsidR="00F0284E" w:rsidRPr="00BE01A9" w:rsidRDefault="00F0284E" w:rsidP="00BC102F">
      <w:pPr>
        <w:pStyle w:val="Literaturverzeichnis"/>
        <w:tabs>
          <w:tab w:val="left" w:pos="851"/>
        </w:tabs>
        <w:rPr>
          <w:lang w:val="en-US"/>
        </w:rPr>
      </w:pPr>
      <w:r w:rsidRPr="00BE01A9">
        <w:rPr>
          <w:lang w:val="en-US"/>
        </w:rPr>
        <w:t>[Ez99]</w:t>
      </w:r>
      <w:r w:rsidRPr="00BE01A9">
        <w:rPr>
          <w:lang w:val="en-US"/>
        </w:rPr>
        <w:tab/>
      </w:r>
      <w:proofErr w:type="spellStart"/>
      <w:r w:rsidRPr="00BE01A9">
        <w:rPr>
          <w:lang w:val="en-US"/>
        </w:rPr>
        <w:t>Ezgarani</w:t>
      </w:r>
      <w:proofErr w:type="spellEnd"/>
      <w:r w:rsidRPr="00BE01A9">
        <w:rPr>
          <w:lang w:val="en-US"/>
        </w:rPr>
        <w:t>, O.: The Magic Format – Your Way to Pretty Books, Noah &amp; Sons, 20</w:t>
      </w:r>
      <w:r w:rsidR="00900AA4">
        <w:rPr>
          <w:lang w:val="en-US"/>
        </w:rPr>
        <w:t>12</w:t>
      </w:r>
      <w:r w:rsidRPr="00BE01A9">
        <w:rPr>
          <w:lang w:val="en-US"/>
        </w:rPr>
        <w:t>.</w:t>
      </w:r>
    </w:p>
    <w:p w:rsidR="00516EA7" w:rsidRPr="00BF3EBC" w:rsidRDefault="00516EA7" w:rsidP="00BC102F">
      <w:pPr>
        <w:pStyle w:val="Literaturverzeichnis"/>
        <w:tabs>
          <w:tab w:val="left" w:pos="851"/>
        </w:tabs>
        <w:rPr>
          <w:lang w:val="de-DE"/>
        </w:rPr>
      </w:pPr>
      <w:r w:rsidRPr="00BF3EBC">
        <w:rPr>
          <w:lang w:val="de-DE"/>
        </w:rPr>
        <w:t>[GI09]</w:t>
      </w:r>
      <w:r w:rsidRPr="00BF3EBC">
        <w:rPr>
          <w:lang w:val="de-DE"/>
        </w:rPr>
        <w:tab/>
      </w:r>
      <w:r w:rsidR="00903928" w:rsidRPr="00BF3EBC">
        <w:rPr>
          <w:lang w:val="de-DE"/>
        </w:rPr>
        <w:t xml:space="preserve">GI, </w:t>
      </w:r>
      <w:r w:rsidRPr="00BF3EBC">
        <w:rPr>
          <w:lang w:val="de-DE"/>
        </w:rPr>
        <w:t xml:space="preserve">Gesellschaft für Informatik e.V., </w:t>
      </w:r>
      <w:r w:rsidR="00A6732B" w:rsidRPr="00A6732B">
        <w:rPr>
          <w:lang w:val="de-AT"/>
        </w:rPr>
        <w:t>www.gi</w:t>
      </w:r>
      <w:r w:rsidR="00A6732B">
        <w:rPr>
          <w:lang w:val="de-DE"/>
        </w:rPr>
        <w:t>.de, Stand: 24.12.201</w:t>
      </w:r>
      <w:r w:rsidR="00900AA4">
        <w:rPr>
          <w:lang w:val="de-DE"/>
        </w:rPr>
        <w:t>6</w:t>
      </w:r>
      <w:r w:rsidRPr="00BF3EBC">
        <w:rPr>
          <w:lang w:val="de-DE"/>
        </w:rPr>
        <w:t>.</w:t>
      </w:r>
    </w:p>
    <w:p w:rsidR="00C93A36" w:rsidRDefault="00C93A36" w:rsidP="00BC102F">
      <w:pPr>
        <w:pStyle w:val="Literaturverzeichnis"/>
        <w:tabs>
          <w:tab w:val="left" w:pos="851"/>
        </w:tabs>
        <w:rPr>
          <w:lang w:val="de-DE"/>
        </w:rPr>
      </w:pPr>
      <w:r w:rsidRPr="00BF3EBC">
        <w:rPr>
          <w:lang w:val="de-DE"/>
        </w:rPr>
        <w:t>[Gl06]</w:t>
      </w:r>
      <w:r w:rsidRPr="00BF3EBC">
        <w:rPr>
          <w:lang w:val="de-DE"/>
        </w:rPr>
        <w:tab/>
        <w:t>Glück, H.</w:t>
      </w:r>
      <w:r w:rsidR="00877556" w:rsidRPr="00BF3EBC">
        <w:rPr>
          <w:lang w:val="de-DE"/>
        </w:rPr>
        <w:t xml:space="preserve">I.: Formatierung leicht gemacht. </w:t>
      </w:r>
      <w:r w:rsidR="00BB3472" w:rsidRPr="00BF3EBC">
        <w:rPr>
          <w:lang w:val="de-DE"/>
        </w:rPr>
        <w:t>Formatierungsjournal 11/09, S. 23-27, 2009.</w:t>
      </w:r>
    </w:p>
    <w:p w:rsidR="003606B5" w:rsidRDefault="003606B5" w:rsidP="00BC102F">
      <w:pPr>
        <w:pStyle w:val="Literaturverzeichnis"/>
        <w:tabs>
          <w:tab w:val="left" w:pos="851"/>
        </w:tabs>
        <w:rPr>
          <w:lang w:val="de-DE"/>
        </w:rPr>
      </w:pPr>
    </w:p>
    <w:p w:rsidR="003606B5" w:rsidRPr="00BF3EBC" w:rsidRDefault="003606B5" w:rsidP="00BC102F">
      <w:pPr>
        <w:pStyle w:val="Literaturverzeichnis"/>
        <w:tabs>
          <w:tab w:val="left" w:pos="851"/>
        </w:tabs>
        <w:rPr>
          <w:lang w:val="de-DE"/>
        </w:rPr>
      </w:pPr>
      <w:r>
        <w:rPr>
          <w:lang w:val="de-DE"/>
        </w:rPr>
        <w:t>(Stand der Autorinnen- und Autorenrichtlinien: März 2020)</w:t>
      </w:r>
    </w:p>
    <w:sectPr w:rsidR="003606B5" w:rsidRPr="00BF3EBC" w:rsidSect="00BF3DEC">
      <w:headerReference w:type="even" r:id="rId10"/>
      <w:headerReference w:type="default" r:id="rId11"/>
      <w:headerReference w:type="first" r:id="rId12"/>
      <w:footnotePr>
        <w:pos w:val="beneathText"/>
      </w:footnotePr>
      <w:type w:val="continuous"/>
      <w:pgSz w:w="11907" w:h="16840" w:code="9"/>
      <w:pgMar w:top="2977" w:right="2381" w:bottom="2977" w:left="2381" w:header="2977" w:footer="2240" w:gutter="0"/>
      <w:pgNumType w:start="1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8F1" w:rsidRDefault="00CA38F1">
      <w:r>
        <w:separator/>
      </w:r>
    </w:p>
  </w:endnote>
  <w:endnote w:type="continuationSeparator" w:id="0">
    <w:p w:rsidR="00CA38F1" w:rsidRDefault="00CA3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8F1" w:rsidRDefault="00CA38F1" w:rsidP="009D770B">
      <w:pPr>
        <w:spacing w:after="0"/>
      </w:pPr>
      <w:r>
        <w:separator/>
      </w:r>
    </w:p>
  </w:footnote>
  <w:footnote w:type="continuationSeparator" w:id="0">
    <w:p w:rsidR="00CA38F1" w:rsidRDefault="00CA38F1">
      <w:r>
        <w:continuationSeparator/>
      </w:r>
    </w:p>
  </w:footnote>
  <w:footnote w:id="1">
    <w:p w:rsidR="00B55517" w:rsidRPr="004D3193" w:rsidRDefault="00B55517" w:rsidP="009D68B2">
      <w:pPr>
        <w:pStyle w:val="Fu-Endnotenberschrift"/>
      </w:pPr>
      <w:r>
        <w:rPr>
          <w:rStyle w:val="Funotenzeichen"/>
        </w:rPr>
        <w:footnoteRef/>
      </w:r>
      <w:r>
        <w:t xml:space="preserve"> </w:t>
      </w:r>
      <w:r w:rsidRPr="004D3193">
        <w:t>Einrichtung/Universität, Abteilung, Anschrift, Postleitzahl Ort, emailadresse@author1</w:t>
      </w:r>
      <w:r w:rsidR="008E01D3" w:rsidRPr="004D3193">
        <w:t xml:space="preserve">, </w:t>
      </w:r>
      <w:r w:rsidR="008E01D3" w:rsidRPr="004D3193">
        <w:rPr>
          <w:noProof/>
        </w:rPr>
        <w:drawing>
          <wp:inline distT="0" distB="0" distL="0" distR="0">
            <wp:extent cx="152400" cy="152400"/>
            <wp:effectExtent l="0" t="0" r="0" b="0"/>
            <wp:docPr id="4" name="Grafik 4" descr="iD icon">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 icon">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E01D3" w:rsidRPr="004D3193">
        <w:t>https://orcid.org/0000-0000-0000-0000</w:t>
      </w:r>
    </w:p>
  </w:footnote>
  <w:footnote w:id="2">
    <w:p w:rsidR="00B55517" w:rsidRDefault="00B55517" w:rsidP="009B476F">
      <w:pPr>
        <w:pStyle w:val="Fu-Endnotenberschrift"/>
      </w:pPr>
      <w:r w:rsidRPr="004D3193">
        <w:rPr>
          <w:rStyle w:val="Funotenzeichen"/>
        </w:rPr>
        <w:footnoteRef/>
      </w:r>
      <w:r w:rsidRPr="004D3193">
        <w:t xml:space="preserve"> Einrichtung/Universität, Abteilung, Anschri</w:t>
      </w:r>
      <w:bookmarkStart w:id="0" w:name="_GoBack"/>
      <w:bookmarkEnd w:id="0"/>
      <w:r w:rsidRPr="004D3193">
        <w:t xml:space="preserve">ft, Postleitzahl </w:t>
      </w:r>
      <w:r>
        <w:t>Ort, emailadresse@author2</w:t>
      </w:r>
    </w:p>
  </w:footnote>
  <w:footnote w:id="3">
    <w:p w:rsidR="00B55517" w:rsidRDefault="00B55517">
      <w:pPr>
        <w:pStyle w:val="Funotentext"/>
      </w:pPr>
      <w:r>
        <w:rPr>
          <w:rStyle w:val="Funotenzeichen"/>
        </w:rPr>
        <w:footnoteRef/>
      </w:r>
      <w:r w:rsidRPr="00AF5492">
        <w:t xml:space="preserve"> </w:t>
      </w:r>
      <w:r>
        <w:t xml:space="preserve">Die Schriftart ist </w:t>
      </w:r>
      <w:r w:rsidRPr="009C5C75">
        <w:t>Times New Roman</w:t>
      </w:r>
      <w:r>
        <w:t xml:space="preserve"> in </w:t>
      </w:r>
      <w:r w:rsidR="002D3A65">
        <w:t>der Schriftgröße</w:t>
      </w:r>
      <w:r w:rsidR="009C5C75">
        <w:t xml:space="preserve"> </w:t>
      </w:r>
      <w:r>
        <w:t>8</w:t>
      </w:r>
      <w:r w:rsidR="009C5C75" w:rsidRPr="009C5C75">
        <w:rPr>
          <w:w w:val="50"/>
        </w:rPr>
        <w:t> </w:t>
      </w:r>
      <w:proofErr w:type="spellStart"/>
      <w:r w:rsidR="009C5C75">
        <w:t>pt</w:t>
      </w:r>
      <w:proofErr w:type="spellEnd"/>
      <w:r>
        <w:t>. Der Zeilenabstand ist einfach, der Text ist linksbündig. Die Zahl ist in der gleichen Schriftgröße wie der jeweilige Text und wird hochgestellt (sofern es von Word nicht automatisch gemacht wird).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FE2" w:rsidRDefault="00444FE2" w:rsidP="004801D6">
    <w:pPr>
      <w:pBdr>
        <w:bottom w:val="single" w:sz="4" w:space="1" w:color="auto"/>
      </w:pBdr>
      <w:tabs>
        <w:tab w:val="center" w:pos="0"/>
        <w:tab w:val="left" w:pos="1080"/>
        <w:tab w:val="left" w:pos="5340"/>
      </w:tabs>
      <w:ind w:left="567" w:hanging="567"/>
      <w:jc w:val="left"/>
      <w:rPr>
        <w:sz w:val="18"/>
        <w:szCs w:val="18"/>
      </w:rPr>
    </w:pPr>
  </w:p>
  <w:p w:rsidR="00B55517" w:rsidRPr="001A3CF2" w:rsidRDefault="00B55517" w:rsidP="003B5C07">
    <w:pPr>
      <w:pStyle w:val="Kopfzeilelinks"/>
    </w:pPr>
    <w:r w:rsidRPr="00996070">
      <w:fldChar w:fldCharType="begin"/>
    </w:r>
    <w:r w:rsidRPr="00996070">
      <w:instrText xml:space="preserve"> PAGE </w:instrText>
    </w:r>
    <w:r w:rsidRPr="00996070">
      <w:fldChar w:fldCharType="separate"/>
    </w:r>
    <w:r w:rsidR="004D3193">
      <w:rPr>
        <w:noProof/>
      </w:rPr>
      <w:t>26</w:t>
    </w:r>
    <w:r w:rsidRPr="00996070">
      <w:fldChar w:fldCharType="end"/>
    </w:r>
    <w:r w:rsidR="0072075F">
      <w:rPr>
        <w:lang w:val="de-AT"/>
      </w:rPr>
      <w:t> </w:t>
    </w:r>
    <w:r>
      <w:t>Vorname1</w:t>
    </w:r>
    <w:r w:rsidRPr="00CD1B08">
      <w:t xml:space="preserve"> </w:t>
    </w:r>
    <w:r>
      <w:t>Nachname1 und Vorname2</w:t>
    </w:r>
    <w:r w:rsidRPr="001A3CF2">
      <w:t xml:space="preserve"> Nachname2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517" w:rsidRDefault="00B55517" w:rsidP="00FF7E78">
    <w:pPr>
      <w:pBdr>
        <w:bottom w:val="single" w:sz="4" w:space="1" w:color="auto"/>
      </w:pBdr>
      <w:tabs>
        <w:tab w:val="center" w:pos="0"/>
        <w:tab w:val="left" w:pos="1080"/>
        <w:tab w:val="left" w:pos="5340"/>
      </w:tabs>
      <w:spacing w:after="0"/>
      <w:ind w:left="567" w:hanging="567"/>
      <w:jc w:val="right"/>
      <w:rPr>
        <w:sz w:val="18"/>
        <w:szCs w:val="18"/>
      </w:rPr>
    </w:pPr>
  </w:p>
  <w:p w:rsidR="00B55517" w:rsidRPr="00334366" w:rsidRDefault="00B55517" w:rsidP="00334366">
    <w:pPr>
      <w:pBdr>
        <w:bottom w:val="single" w:sz="4" w:space="1" w:color="auto"/>
      </w:pBdr>
      <w:tabs>
        <w:tab w:val="center" w:pos="4140"/>
        <w:tab w:val="left" w:pos="6120"/>
        <w:tab w:val="left" w:pos="7020"/>
      </w:tabs>
      <w:ind w:left="2552" w:hanging="2552"/>
      <w:jc w:val="right"/>
      <w:rPr>
        <w:b/>
        <w:sz w:val="18"/>
        <w:szCs w:val="18"/>
      </w:rPr>
    </w:pPr>
    <w:r w:rsidRPr="001A3CF2">
      <w:rPr>
        <w:sz w:val="18"/>
        <w:szCs w:val="18"/>
      </w:rPr>
      <w:t xml:space="preserve">Der </w:t>
    </w:r>
    <w:r>
      <w:rPr>
        <w:sz w:val="18"/>
        <w:szCs w:val="18"/>
      </w:rPr>
      <w:t>Kurzt</w:t>
    </w:r>
    <w:r w:rsidRPr="001A3CF2">
      <w:rPr>
        <w:sz w:val="18"/>
        <w:szCs w:val="18"/>
      </w:rPr>
      <w:t>itel des Beitrags</w:t>
    </w:r>
    <w:r w:rsidR="0072075F">
      <w:rPr>
        <w:sz w:val="18"/>
        <w:szCs w:val="18"/>
        <w:lang w:val="de-AT"/>
      </w:rPr>
      <w:t> </w:t>
    </w:r>
    <w:r w:rsidRPr="00996070">
      <w:rPr>
        <w:sz w:val="18"/>
        <w:szCs w:val="18"/>
      </w:rPr>
      <w:fldChar w:fldCharType="begin"/>
    </w:r>
    <w:r w:rsidRPr="00996070">
      <w:rPr>
        <w:sz w:val="18"/>
        <w:szCs w:val="18"/>
      </w:rPr>
      <w:instrText xml:space="preserve"> PAGE </w:instrText>
    </w:r>
    <w:r w:rsidRPr="00996070">
      <w:rPr>
        <w:sz w:val="18"/>
        <w:szCs w:val="18"/>
      </w:rPr>
      <w:fldChar w:fldCharType="separate"/>
    </w:r>
    <w:r w:rsidR="004D3193">
      <w:rPr>
        <w:noProof/>
        <w:sz w:val="18"/>
        <w:szCs w:val="18"/>
      </w:rPr>
      <w:t>25</w:t>
    </w:r>
    <w:r w:rsidRPr="00996070">
      <w:rPr>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517" w:rsidRPr="00334366" w:rsidRDefault="00B55517" w:rsidP="002B7BBE">
    <w:pPr>
      <w:pStyle w:val="Kopfzeilerechts"/>
      <w:rPr>
        <w:b/>
      </w:rPr>
    </w:pPr>
    <w:r w:rsidRPr="00112CC6">
      <w:t>&lt;Vorname Nachname [et. al.]&gt;(Hrsg.):</w:t>
    </w:r>
    <w:r>
      <w:t xml:space="preserve"> </w:t>
    </w:r>
    <w:r w:rsidRPr="00112CC6">
      <w:t>&lt; Buchtitel&gt;,</w:t>
    </w:r>
    <w:r>
      <w:t xml:space="preserve"> </w:t>
    </w:r>
    <w:r>
      <w:br/>
    </w:r>
    <w:proofErr w:type="spellStart"/>
    <w:r w:rsidRPr="00C14BE3">
      <w:t>Lecture</w:t>
    </w:r>
    <w:proofErr w:type="spellEnd"/>
    <w:r w:rsidRPr="00C14BE3">
      <w:t xml:space="preserve"> Notes in </w:t>
    </w:r>
    <w:proofErr w:type="spellStart"/>
    <w:r w:rsidRPr="00C14BE3">
      <w:t>Informatics</w:t>
    </w:r>
    <w:proofErr w:type="spellEnd"/>
    <w:r w:rsidRPr="00C14BE3">
      <w:t xml:space="preserve"> (LNI), Gesellschaft für Informatik, Bonn &lt;Jahr&gt;</w:t>
    </w:r>
    <w:r w:rsidR="0072075F">
      <w:t> </w:t>
    </w:r>
    <w:r w:rsidRPr="00996070">
      <w:fldChar w:fldCharType="begin"/>
    </w:r>
    <w:r w:rsidRPr="00996070">
      <w:instrText xml:space="preserve"> PAGE </w:instrText>
    </w:r>
    <w:r w:rsidRPr="00996070">
      <w:fldChar w:fldCharType="separate"/>
    </w:r>
    <w:r w:rsidR="004D3193">
      <w:rPr>
        <w:noProof/>
      </w:rPr>
      <w:t>15</w:t>
    </w:r>
    <w:r w:rsidRPr="0099607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8E47D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A88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1F67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ECDF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4AA7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A205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BD852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AE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F281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F0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31ED0"/>
    <w:multiLevelType w:val="hybridMultilevel"/>
    <w:tmpl w:val="8D7C7B3E"/>
    <w:lvl w:ilvl="0" w:tplc="938C04B2">
      <w:start w:val="1"/>
      <w:numFmt w:val="bullet"/>
      <w:lvlText w:val=""/>
      <w:lvlJc w:val="left"/>
      <w:pPr>
        <w:ind w:left="1440" w:hanging="360"/>
      </w:pPr>
      <w:rPr>
        <w:rFonts w:ascii="Wingdings" w:hAnsi="Wingdings" w:hint="default"/>
        <w:color w:val="D60093"/>
        <w:sz w:val="22"/>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0BB72265"/>
    <w:multiLevelType w:val="multilevel"/>
    <w:tmpl w:val="7176594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2" w15:restartNumberingAfterBreak="0">
    <w:nsid w:val="153F3447"/>
    <w:multiLevelType w:val="hybridMultilevel"/>
    <w:tmpl w:val="BCF8EE2A"/>
    <w:lvl w:ilvl="0" w:tplc="88AEEDDC">
      <w:start w:val="1"/>
      <w:numFmt w:val="bullet"/>
      <w:pStyle w:val="AufzhlungEbene1"/>
      <w:lvlText w:val=""/>
      <w:lvlJc w:val="left"/>
      <w:pPr>
        <w:tabs>
          <w:tab w:val="num" w:pos="360"/>
        </w:tabs>
        <w:ind w:left="360" w:hanging="360"/>
      </w:pPr>
      <w:rPr>
        <w:rFonts w:ascii="Symbol" w:hAnsi="Symbol" w:hint="default"/>
        <w:b/>
        <w:i w:val="0"/>
        <w:color w:val="auto"/>
        <w:sz w:val="20"/>
        <w:szCs w:val="2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6B7758B"/>
    <w:multiLevelType w:val="hybridMultilevel"/>
    <w:tmpl w:val="2CD6737C"/>
    <w:lvl w:ilvl="0" w:tplc="C1E863CE">
      <w:numFmt w:val="bullet"/>
      <w:pStyle w:val="AufzhlungEbene2"/>
      <w:lvlText w:val="−"/>
      <w:lvlJc w:val="left"/>
      <w:pPr>
        <w:tabs>
          <w:tab w:val="num" w:pos="717"/>
        </w:tabs>
        <w:ind w:left="717" w:hanging="360"/>
      </w:pPr>
      <w:rPr>
        <w:rFonts w:ascii="Times New Roman" w:eastAsia="Times New Roman" w:hAnsi="Times New Roman" w:cs="Times New Roman" w:hint="default"/>
        <w:sz w:val="16"/>
      </w:rPr>
    </w:lvl>
    <w:lvl w:ilvl="1" w:tplc="F4CCFE44">
      <w:start w:val="1"/>
      <w:numFmt w:val="decimal"/>
      <w:pStyle w:val="AufzhlungnummeriertEbene1"/>
      <w:lvlText w:val="%2."/>
      <w:lvlJc w:val="left"/>
      <w:pPr>
        <w:tabs>
          <w:tab w:val="num" w:pos="499"/>
        </w:tabs>
        <w:ind w:left="499" w:hanging="499"/>
      </w:pPr>
      <w:rPr>
        <w:rFonts w:hint="default"/>
        <w:sz w:val="16"/>
      </w:rPr>
    </w:lvl>
    <w:lvl w:ilvl="2" w:tplc="DE8E7BE0">
      <w:start w:val="1"/>
      <w:numFmt w:val="lowerLetter"/>
      <w:pStyle w:val="AufzhlungnummeriertEbene2"/>
      <w:lvlText w:val="%3)"/>
      <w:lvlJc w:val="left"/>
      <w:pPr>
        <w:tabs>
          <w:tab w:val="num" w:pos="3237"/>
        </w:tabs>
        <w:ind w:left="3237" w:hanging="360"/>
      </w:pPr>
      <w:rPr>
        <w:rFonts w:hint="default"/>
        <w:sz w:val="20"/>
        <w:szCs w:val="20"/>
      </w:rPr>
    </w:lvl>
    <w:lvl w:ilvl="3" w:tplc="0407000F" w:tentative="1">
      <w:start w:val="1"/>
      <w:numFmt w:val="decimal"/>
      <w:lvlText w:val="%4."/>
      <w:lvlJc w:val="left"/>
      <w:pPr>
        <w:tabs>
          <w:tab w:val="num" w:pos="3777"/>
        </w:tabs>
        <w:ind w:left="3777" w:hanging="360"/>
      </w:pPr>
    </w:lvl>
    <w:lvl w:ilvl="4" w:tplc="04070019" w:tentative="1">
      <w:start w:val="1"/>
      <w:numFmt w:val="lowerLetter"/>
      <w:lvlText w:val="%5."/>
      <w:lvlJc w:val="left"/>
      <w:pPr>
        <w:tabs>
          <w:tab w:val="num" w:pos="4497"/>
        </w:tabs>
        <w:ind w:left="4497" w:hanging="360"/>
      </w:pPr>
    </w:lvl>
    <w:lvl w:ilvl="5" w:tplc="0407001B" w:tentative="1">
      <w:start w:val="1"/>
      <w:numFmt w:val="lowerRoman"/>
      <w:lvlText w:val="%6."/>
      <w:lvlJc w:val="right"/>
      <w:pPr>
        <w:tabs>
          <w:tab w:val="num" w:pos="5217"/>
        </w:tabs>
        <w:ind w:left="5217" w:hanging="180"/>
      </w:pPr>
    </w:lvl>
    <w:lvl w:ilvl="6" w:tplc="0407000F" w:tentative="1">
      <w:start w:val="1"/>
      <w:numFmt w:val="decimal"/>
      <w:lvlText w:val="%7."/>
      <w:lvlJc w:val="left"/>
      <w:pPr>
        <w:tabs>
          <w:tab w:val="num" w:pos="5937"/>
        </w:tabs>
        <w:ind w:left="5937" w:hanging="360"/>
      </w:pPr>
    </w:lvl>
    <w:lvl w:ilvl="7" w:tplc="04070019" w:tentative="1">
      <w:start w:val="1"/>
      <w:numFmt w:val="lowerLetter"/>
      <w:lvlText w:val="%8."/>
      <w:lvlJc w:val="left"/>
      <w:pPr>
        <w:tabs>
          <w:tab w:val="num" w:pos="6657"/>
        </w:tabs>
        <w:ind w:left="6657" w:hanging="360"/>
      </w:pPr>
    </w:lvl>
    <w:lvl w:ilvl="8" w:tplc="0407001B" w:tentative="1">
      <w:start w:val="1"/>
      <w:numFmt w:val="lowerRoman"/>
      <w:lvlText w:val="%9."/>
      <w:lvlJc w:val="right"/>
      <w:pPr>
        <w:tabs>
          <w:tab w:val="num" w:pos="7377"/>
        </w:tabs>
        <w:ind w:left="7377" w:hanging="180"/>
      </w:pPr>
    </w:lvl>
  </w:abstractNum>
  <w:abstractNum w:abstractNumId="14" w15:restartNumberingAfterBreak="0">
    <w:nsid w:val="282C4B9D"/>
    <w:multiLevelType w:val="multilevel"/>
    <w:tmpl w:val="5E4AD96E"/>
    <w:lvl w:ilvl="0">
      <w:numFmt w:val="bullet"/>
      <w:lvlText w:val="−"/>
      <w:lvlJc w:val="left"/>
      <w:pPr>
        <w:tabs>
          <w:tab w:val="num" w:pos="717"/>
        </w:tabs>
        <w:ind w:left="717" w:hanging="360"/>
      </w:pPr>
      <w:rPr>
        <w:rFonts w:ascii="Times New Roman" w:eastAsia="Times New Roman" w:hAnsi="Times New Roman" w:cs="Times New Roman" w:hint="default"/>
        <w:sz w:val="16"/>
      </w:rPr>
    </w:lvl>
    <w:lvl w:ilvl="1">
      <w:start w:val="1"/>
      <w:numFmt w:val="decimal"/>
      <w:lvlText w:val="%2."/>
      <w:lvlJc w:val="left"/>
      <w:pPr>
        <w:tabs>
          <w:tab w:val="num" w:pos="499"/>
        </w:tabs>
        <w:ind w:left="499" w:hanging="499"/>
      </w:pPr>
      <w:rPr>
        <w:rFonts w:hint="default"/>
        <w:sz w:val="16"/>
      </w:rPr>
    </w:lvl>
    <w:lvl w:ilvl="2">
      <w:start w:val="1"/>
      <w:numFmt w:val="lowerRoman"/>
      <w:lvlText w:val="%3."/>
      <w:lvlJc w:val="right"/>
      <w:pPr>
        <w:tabs>
          <w:tab w:val="num" w:pos="3057"/>
        </w:tabs>
        <w:ind w:left="3057" w:hanging="180"/>
      </w:pPr>
    </w:lvl>
    <w:lvl w:ilvl="3">
      <w:start w:val="1"/>
      <w:numFmt w:val="decimal"/>
      <w:lvlText w:val="%4."/>
      <w:lvlJc w:val="left"/>
      <w:pPr>
        <w:tabs>
          <w:tab w:val="num" w:pos="3777"/>
        </w:tabs>
        <w:ind w:left="3777" w:hanging="360"/>
      </w:pPr>
    </w:lvl>
    <w:lvl w:ilvl="4">
      <w:start w:val="1"/>
      <w:numFmt w:val="lowerLetter"/>
      <w:lvlText w:val="%5."/>
      <w:lvlJc w:val="left"/>
      <w:pPr>
        <w:tabs>
          <w:tab w:val="num" w:pos="4497"/>
        </w:tabs>
        <w:ind w:left="4497" w:hanging="360"/>
      </w:pPr>
    </w:lvl>
    <w:lvl w:ilvl="5">
      <w:start w:val="1"/>
      <w:numFmt w:val="lowerRoman"/>
      <w:lvlText w:val="%6."/>
      <w:lvlJc w:val="right"/>
      <w:pPr>
        <w:tabs>
          <w:tab w:val="num" w:pos="5217"/>
        </w:tabs>
        <w:ind w:left="5217" w:hanging="180"/>
      </w:pPr>
    </w:lvl>
    <w:lvl w:ilvl="6">
      <w:start w:val="1"/>
      <w:numFmt w:val="decimal"/>
      <w:lvlText w:val="%7."/>
      <w:lvlJc w:val="left"/>
      <w:pPr>
        <w:tabs>
          <w:tab w:val="num" w:pos="5937"/>
        </w:tabs>
        <w:ind w:left="5937" w:hanging="360"/>
      </w:pPr>
    </w:lvl>
    <w:lvl w:ilvl="7">
      <w:start w:val="1"/>
      <w:numFmt w:val="lowerLetter"/>
      <w:lvlText w:val="%8."/>
      <w:lvlJc w:val="left"/>
      <w:pPr>
        <w:tabs>
          <w:tab w:val="num" w:pos="6657"/>
        </w:tabs>
        <w:ind w:left="6657" w:hanging="360"/>
      </w:pPr>
    </w:lvl>
    <w:lvl w:ilvl="8">
      <w:start w:val="1"/>
      <w:numFmt w:val="lowerRoman"/>
      <w:lvlText w:val="%9."/>
      <w:lvlJc w:val="right"/>
      <w:pPr>
        <w:tabs>
          <w:tab w:val="num" w:pos="7377"/>
        </w:tabs>
        <w:ind w:left="7377" w:hanging="180"/>
      </w:pPr>
    </w:lvl>
  </w:abstractNum>
  <w:abstractNum w:abstractNumId="15" w15:restartNumberingAfterBreak="0">
    <w:nsid w:val="33341C2F"/>
    <w:multiLevelType w:val="hybridMultilevel"/>
    <w:tmpl w:val="BFC8EA26"/>
    <w:lvl w:ilvl="0" w:tplc="9FD89A1C">
      <w:start w:val="1"/>
      <w:numFmt w:val="upperLetter"/>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650B2C06"/>
    <w:multiLevelType w:val="singleLevel"/>
    <w:tmpl w:val="99525E9C"/>
    <w:lvl w:ilvl="0">
      <w:start w:val="1"/>
      <w:numFmt w:val="bullet"/>
      <w:lvlText w:val="–"/>
      <w:lvlJc w:val="left"/>
      <w:pPr>
        <w:tabs>
          <w:tab w:val="num" w:pos="360"/>
        </w:tabs>
        <w:ind w:left="284" w:hanging="284"/>
      </w:pPr>
      <w:rPr>
        <w:rFonts w:ascii="Times New Roman" w:hAnsi="Times New Roman" w:hint="default"/>
        <w:sz w:val="16"/>
      </w:rPr>
    </w:lvl>
  </w:abstractNum>
  <w:abstractNum w:abstractNumId="17" w15:restartNumberingAfterBreak="0">
    <w:nsid w:val="732511C2"/>
    <w:multiLevelType w:val="singleLevel"/>
    <w:tmpl w:val="22E4D0E8"/>
    <w:lvl w:ilvl="0">
      <w:start w:val="1"/>
      <w:numFmt w:val="bullet"/>
      <w:lvlText w:val=""/>
      <w:lvlJc w:val="left"/>
      <w:pPr>
        <w:tabs>
          <w:tab w:val="num" w:pos="360"/>
        </w:tabs>
        <w:ind w:left="284" w:hanging="284"/>
      </w:pPr>
      <w:rPr>
        <w:rFonts w:ascii="Symbol" w:hAnsi="Symbol" w:hint="default"/>
      </w:rPr>
    </w:lvl>
  </w:abstractNum>
  <w:abstractNum w:abstractNumId="18" w15:restartNumberingAfterBreak="0">
    <w:nsid w:val="7CE82C81"/>
    <w:multiLevelType w:val="multilevel"/>
    <w:tmpl w:val="0C06A492"/>
    <w:lvl w:ilvl="0">
      <w:numFmt w:val="bullet"/>
      <w:lvlText w:val="−"/>
      <w:lvlJc w:val="left"/>
      <w:pPr>
        <w:tabs>
          <w:tab w:val="num" w:pos="717"/>
        </w:tabs>
        <w:ind w:left="717" w:hanging="360"/>
      </w:pPr>
      <w:rPr>
        <w:rFonts w:ascii="Times New Roman" w:eastAsia="Times New Roman" w:hAnsi="Times New Roman" w:cs="Times New Roman" w:hint="default"/>
        <w:sz w:val="16"/>
      </w:rPr>
    </w:lvl>
    <w:lvl w:ilvl="1">
      <w:start w:val="1"/>
      <w:numFmt w:val="decimal"/>
      <w:lvlText w:val="%2."/>
      <w:lvlJc w:val="left"/>
      <w:pPr>
        <w:tabs>
          <w:tab w:val="num" w:pos="499"/>
        </w:tabs>
        <w:ind w:left="499" w:hanging="499"/>
      </w:pPr>
      <w:rPr>
        <w:rFonts w:hint="default"/>
        <w:sz w:val="16"/>
      </w:rPr>
    </w:lvl>
    <w:lvl w:ilvl="2">
      <w:start w:val="1"/>
      <w:numFmt w:val="lowerLetter"/>
      <w:lvlText w:val="%3)"/>
      <w:lvlJc w:val="left"/>
      <w:pPr>
        <w:tabs>
          <w:tab w:val="num" w:pos="3237"/>
        </w:tabs>
        <w:ind w:left="3237" w:hanging="360"/>
      </w:pPr>
      <w:rPr>
        <w:rFonts w:hint="default"/>
        <w:sz w:val="16"/>
      </w:rPr>
    </w:lvl>
    <w:lvl w:ilvl="3">
      <w:start w:val="1"/>
      <w:numFmt w:val="decimal"/>
      <w:lvlText w:val="%4."/>
      <w:lvlJc w:val="left"/>
      <w:pPr>
        <w:tabs>
          <w:tab w:val="num" w:pos="3777"/>
        </w:tabs>
        <w:ind w:left="3777" w:hanging="360"/>
      </w:pPr>
    </w:lvl>
    <w:lvl w:ilvl="4">
      <w:start w:val="1"/>
      <w:numFmt w:val="lowerLetter"/>
      <w:lvlText w:val="%5."/>
      <w:lvlJc w:val="left"/>
      <w:pPr>
        <w:tabs>
          <w:tab w:val="num" w:pos="4497"/>
        </w:tabs>
        <w:ind w:left="4497" w:hanging="360"/>
      </w:pPr>
    </w:lvl>
    <w:lvl w:ilvl="5">
      <w:start w:val="1"/>
      <w:numFmt w:val="lowerRoman"/>
      <w:lvlText w:val="%6."/>
      <w:lvlJc w:val="right"/>
      <w:pPr>
        <w:tabs>
          <w:tab w:val="num" w:pos="5217"/>
        </w:tabs>
        <w:ind w:left="5217" w:hanging="180"/>
      </w:pPr>
    </w:lvl>
    <w:lvl w:ilvl="6">
      <w:start w:val="1"/>
      <w:numFmt w:val="decimal"/>
      <w:lvlText w:val="%7."/>
      <w:lvlJc w:val="left"/>
      <w:pPr>
        <w:tabs>
          <w:tab w:val="num" w:pos="5937"/>
        </w:tabs>
        <w:ind w:left="5937" w:hanging="360"/>
      </w:pPr>
    </w:lvl>
    <w:lvl w:ilvl="7">
      <w:start w:val="1"/>
      <w:numFmt w:val="lowerLetter"/>
      <w:lvlText w:val="%8."/>
      <w:lvlJc w:val="left"/>
      <w:pPr>
        <w:tabs>
          <w:tab w:val="num" w:pos="6657"/>
        </w:tabs>
        <w:ind w:left="6657" w:hanging="360"/>
      </w:pPr>
    </w:lvl>
    <w:lvl w:ilvl="8">
      <w:start w:val="1"/>
      <w:numFmt w:val="lowerRoman"/>
      <w:lvlText w:val="%9."/>
      <w:lvlJc w:val="right"/>
      <w:pPr>
        <w:tabs>
          <w:tab w:val="num" w:pos="7377"/>
        </w:tabs>
        <w:ind w:left="7377" w:hanging="180"/>
      </w:pPr>
    </w:lvl>
  </w:abstractNum>
  <w:num w:numId="1">
    <w:abstractNumId w:val="11"/>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5"/>
  </w:num>
  <w:num w:numId="17">
    <w:abstractNumId w:val="16"/>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9"/>
  <w:hyphenationZone w:val="425"/>
  <w:evenAndOddHeaders/>
  <w:noPunctuationKerning/>
  <w:characterSpacingControl w:val="doNotCompress"/>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6CA"/>
    <w:rsid w:val="000046CA"/>
    <w:rsid w:val="0001409C"/>
    <w:rsid w:val="00020E25"/>
    <w:rsid w:val="00021B69"/>
    <w:rsid w:val="00022B4B"/>
    <w:rsid w:val="00033E58"/>
    <w:rsid w:val="00037039"/>
    <w:rsid w:val="000465AD"/>
    <w:rsid w:val="0005076B"/>
    <w:rsid w:val="00061618"/>
    <w:rsid w:val="0006285E"/>
    <w:rsid w:val="00064B9A"/>
    <w:rsid w:val="0007158C"/>
    <w:rsid w:val="00082F38"/>
    <w:rsid w:val="00087EEF"/>
    <w:rsid w:val="000A2C55"/>
    <w:rsid w:val="000B2A1B"/>
    <w:rsid w:val="000C6DF3"/>
    <w:rsid w:val="000D3801"/>
    <w:rsid w:val="000E4388"/>
    <w:rsid w:val="000E68B6"/>
    <w:rsid w:val="000E6D2A"/>
    <w:rsid w:val="000F3705"/>
    <w:rsid w:val="00112CC6"/>
    <w:rsid w:val="0012022B"/>
    <w:rsid w:val="00125B9B"/>
    <w:rsid w:val="001320DD"/>
    <w:rsid w:val="0013348F"/>
    <w:rsid w:val="00167B4D"/>
    <w:rsid w:val="001711B1"/>
    <w:rsid w:val="001A2788"/>
    <w:rsid w:val="001A3CF2"/>
    <w:rsid w:val="001A5FD0"/>
    <w:rsid w:val="001C5A2A"/>
    <w:rsid w:val="001E29B3"/>
    <w:rsid w:val="001E2DA9"/>
    <w:rsid w:val="00201102"/>
    <w:rsid w:val="002064A6"/>
    <w:rsid w:val="00211BC1"/>
    <w:rsid w:val="00214D5F"/>
    <w:rsid w:val="00216C75"/>
    <w:rsid w:val="00217601"/>
    <w:rsid w:val="00223A6F"/>
    <w:rsid w:val="00234015"/>
    <w:rsid w:val="00244006"/>
    <w:rsid w:val="0026070D"/>
    <w:rsid w:val="002617E5"/>
    <w:rsid w:val="00274B57"/>
    <w:rsid w:val="00284A8A"/>
    <w:rsid w:val="00291455"/>
    <w:rsid w:val="002914FA"/>
    <w:rsid w:val="00292C75"/>
    <w:rsid w:val="002A4FD4"/>
    <w:rsid w:val="002B7BBE"/>
    <w:rsid w:val="002D3A65"/>
    <w:rsid w:val="002D4562"/>
    <w:rsid w:val="002E1AB8"/>
    <w:rsid w:val="002E4F04"/>
    <w:rsid w:val="002F262E"/>
    <w:rsid w:val="002F4417"/>
    <w:rsid w:val="003059B6"/>
    <w:rsid w:val="00320D12"/>
    <w:rsid w:val="00323AA0"/>
    <w:rsid w:val="00323C3F"/>
    <w:rsid w:val="00334366"/>
    <w:rsid w:val="003374EE"/>
    <w:rsid w:val="00340B62"/>
    <w:rsid w:val="00341523"/>
    <w:rsid w:val="003606B5"/>
    <w:rsid w:val="003616A4"/>
    <w:rsid w:val="00362B6F"/>
    <w:rsid w:val="00381EDB"/>
    <w:rsid w:val="00384EFB"/>
    <w:rsid w:val="0038630A"/>
    <w:rsid w:val="003B2D20"/>
    <w:rsid w:val="003B5C07"/>
    <w:rsid w:val="003C6B3B"/>
    <w:rsid w:val="003D24E3"/>
    <w:rsid w:val="003D377C"/>
    <w:rsid w:val="003D42DA"/>
    <w:rsid w:val="003D44B5"/>
    <w:rsid w:val="003E3870"/>
    <w:rsid w:val="00410D24"/>
    <w:rsid w:val="004119EC"/>
    <w:rsid w:val="00415DC6"/>
    <w:rsid w:val="0041717D"/>
    <w:rsid w:val="00444FE2"/>
    <w:rsid w:val="004657F4"/>
    <w:rsid w:val="00475186"/>
    <w:rsid w:val="00477D1D"/>
    <w:rsid w:val="00477D3A"/>
    <w:rsid w:val="004801D6"/>
    <w:rsid w:val="004849FB"/>
    <w:rsid w:val="00485AC4"/>
    <w:rsid w:val="004A043D"/>
    <w:rsid w:val="004B3A37"/>
    <w:rsid w:val="004B5B85"/>
    <w:rsid w:val="004B70A9"/>
    <w:rsid w:val="004C1FD9"/>
    <w:rsid w:val="004D3193"/>
    <w:rsid w:val="004E0E98"/>
    <w:rsid w:val="004E2D2A"/>
    <w:rsid w:val="004E445C"/>
    <w:rsid w:val="0050460C"/>
    <w:rsid w:val="00505C9F"/>
    <w:rsid w:val="00511B8B"/>
    <w:rsid w:val="00516EA7"/>
    <w:rsid w:val="005354F7"/>
    <w:rsid w:val="00572978"/>
    <w:rsid w:val="00575B05"/>
    <w:rsid w:val="0057725A"/>
    <w:rsid w:val="005866D9"/>
    <w:rsid w:val="00594A30"/>
    <w:rsid w:val="005A519A"/>
    <w:rsid w:val="005A6C0B"/>
    <w:rsid w:val="005B557D"/>
    <w:rsid w:val="005D6BF8"/>
    <w:rsid w:val="005E0182"/>
    <w:rsid w:val="005E400D"/>
    <w:rsid w:val="005E727B"/>
    <w:rsid w:val="00600F86"/>
    <w:rsid w:val="0060203B"/>
    <w:rsid w:val="00610537"/>
    <w:rsid w:val="00616273"/>
    <w:rsid w:val="00620D26"/>
    <w:rsid w:val="006270DB"/>
    <w:rsid w:val="0064508A"/>
    <w:rsid w:val="00666417"/>
    <w:rsid w:val="0067026A"/>
    <w:rsid w:val="006705A0"/>
    <w:rsid w:val="00681A08"/>
    <w:rsid w:val="0068469A"/>
    <w:rsid w:val="00686FC2"/>
    <w:rsid w:val="00693AF6"/>
    <w:rsid w:val="0069624D"/>
    <w:rsid w:val="00697ED8"/>
    <w:rsid w:val="006A3947"/>
    <w:rsid w:val="006B041E"/>
    <w:rsid w:val="006B11E5"/>
    <w:rsid w:val="006B2F11"/>
    <w:rsid w:val="006C7C1D"/>
    <w:rsid w:val="006D0421"/>
    <w:rsid w:val="006E21A6"/>
    <w:rsid w:val="006F7813"/>
    <w:rsid w:val="0070799B"/>
    <w:rsid w:val="00707FC2"/>
    <w:rsid w:val="00712F31"/>
    <w:rsid w:val="0072075F"/>
    <w:rsid w:val="00721BB6"/>
    <w:rsid w:val="00721F69"/>
    <w:rsid w:val="00735332"/>
    <w:rsid w:val="007361F6"/>
    <w:rsid w:val="007365A9"/>
    <w:rsid w:val="00745DD8"/>
    <w:rsid w:val="00751DFA"/>
    <w:rsid w:val="00754A9E"/>
    <w:rsid w:val="00767FDC"/>
    <w:rsid w:val="007721FB"/>
    <w:rsid w:val="00777B6E"/>
    <w:rsid w:val="00782001"/>
    <w:rsid w:val="00782019"/>
    <w:rsid w:val="00785406"/>
    <w:rsid w:val="00791C09"/>
    <w:rsid w:val="00791C19"/>
    <w:rsid w:val="007A2EBB"/>
    <w:rsid w:val="007B055E"/>
    <w:rsid w:val="007B5416"/>
    <w:rsid w:val="007C3EF5"/>
    <w:rsid w:val="007C646A"/>
    <w:rsid w:val="007C6CBE"/>
    <w:rsid w:val="007D78E4"/>
    <w:rsid w:val="007E002C"/>
    <w:rsid w:val="007E2817"/>
    <w:rsid w:val="007E402F"/>
    <w:rsid w:val="007F38BC"/>
    <w:rsid w:val="007F5CF5"/>
    <w:rsid w:val="00803B9E"/>
    <w:rsid w:val="008278AF"/>
    <w:rsid w:val="00832FEF"/>
    <w:rsid w:val="008377E5"/>
    <w:rsid w:val="008500DD"/>
    <w:rsid w:val="00856C5A"/>
    <w:rsid w:val="00875BCD"/>
    <w:rsid w:val="00877556"/>
    <w:rsid w:val="008B2668"/>
    <w:rsid w:val="008B573F"/>
    <w:rsid w:val="008B579F"/>
    <w:rsid w:val="008B7592"/>
    <w:rsid w:val="008C21FB"/>
    <w:rsid w:val="008C5F74"/>
    <w:rsid w:val="008E01D3"/>
    <w:rsid w:val="008F350E"/>
    <w:rsid w:val="0090022F"/>
    <w:rsid w:val="00900AA4"/>
    <w:rsid w:val="00903928"/>
    <w:rsid w:val="00903BE6"/>
    <w:rsid w:val="0091775D"/>
    <w:rsid w:val="009276EF"/>
    <w:rsid w:val="009436B0"/>
    <w:rsid w:val="00947FF3"/>
    <w:rsid w:val="00954427"/>
    <w:rsid w:val="00961CE7"/>
    <w:rsid w:val="00970997"/>
    <w:rsid w:val="009775D6"/>
    <w:rsid w:val="00980D05"/>
    <w:rsid w:val="00980EAA"/>
    <w:rsid w:val="009841E4"/>
    <w:rsid w:val="0099303C"/>
    <w:rsid w:val="009938DE"/>
    <w:rsid w:val="00996070"/>
    <w:rsid w:val="009A3921"/>
    <w:rsid w:val="009A5891"/>
    <w:rsid w:val="009A5C73"/>
    <w:rsid w:val="009B347F"/>
    <w:rsid w:val="009B476F"/>
    <w:rsid w:val="009C0071"/>
    <w:rsid w:val="009C1526"/>
    <w:rsid w:val="009C5C75"/>
    <w:rsid w:val="009C5DFF"/>
    <w:rsid w:val="009D4909"/>
    <w:rsid w:val="009D68B2"/>
    <w:rsid w:val="009D770B"/>
    <w:rsid w:val="009F146C"/>
    <w:rsid w:val="00A13352"/>
    <w:rsid w:val="00A2077F"/>
    <w:rsid w:val="00A27510"/>
    <w:rsid w:val="00A31084"/>
    <w:rsid w:val="00A317D2"/>
    <w:rsid w:val="00A33BB3"/>
    <w:rsid w:val="00A60954"/>
    <w:rsid w:val="00A6732B"/>
    <w:rsid w:val="00A76CDB"/>
    <w:rsid w:val="00A83C07"/>
    <w:rsid w:val="00A93EF5"/>
    <w:rsid w:val="00A93F90"/>
    <w:rsid w:val="00AA5818"/>
    <w:rsid w:val="00AB2CFA"/>
    <w:rsid w:val="00AB4016"/>
    <w:rsid w:val="00AB5380"/>
    <w:rsid w:val="00AC37C7"/>
    <w:rsid w:val="00AD22E3"/>
    <w:rsid w:val="00AD64C4"/>
    <w:rsid w:val="00AE661E"/>
    <w:rsid w:val="00AE7D42"/>
    <w:rsid w:val="00AF5492"/>
    <w:rsid w:val="00AF7240"/>
    <w:rsid w:val="00B064C4"/>
    <w:rsid w:val="00B06789"/>
    <w:rsid w:val="00B2099B"/>
    <w:rsid w:val="00B2579B"/>
    <w:rsid w:val="00B341B5"/>
    <w:rsid w:val="00B376D0"/>
    <w:rsid w:val="00B42A9E"/>
    <w:rsid w:val="00B448B4"/>
    <w:rsid w:val="00B55517"/>
    <w:rsid w:val="00B55B09"/>
    <w:rsid w:val="00B5715B"/>
    <w:rsid w:val="00B73C95"/>
    <w:rsid w:val="00B75592"/>
    <w:rsid w:val="00B953E3"/>
    <w:rsid w:val="00BA13D1"/>
    <w:rsid w:val="00BB1751"/>
    <w:rsid w:val="00BB3472"/>
    <w:rsid w:val="00BC102F"/>
    <w:rsid w:val="00BE01A9"/>
    <w:rsid w:val="00BF3DEC"/>
    <w:rsid w:val="00BF3EBC"/>
    <w:rsid w:val="00BF7503"/>
    <w:rsid w:val="00C05FF2"/>
    <w:rsid w:val="00C14AA4"/>
    <w:rsid w:val="00C14BE3"/>
    <w:rsid w:val="00C21931"/>
    <w:rsid w:val="00C47108"/>
    <w:rsid w:val="00C51C0C"/>
    <w:rsid w:val="00C53186"/>
    <w:rsid w:val="00C54A9C"/>
    <w:rsid w:val="00C56D7D"/>
    <w:rsid w:val="00C6039A"/>
    <w:rsid w:val="00C72379"/>
    <w:rsid w:val="00C76B04"/>
    <w:rsid w:val="00C80C53"/>
    <w:rsid w:val="00C84B0E"/>
    <w:rsid w:val="00C93A36"/>
    <w:rsid w:val="00CA26FF"/>
    <w:rsid w:val="00CA38F1"/>
    <w:rsid w:val="00CB487E"/>
    <w:rsid w:val="00CC578E"/>
    <w:rsid w:val="00CD1B08"/>
    <w:rsid w:val="00CE4F24"/>
    <w:rsid w:val="00CE69CA"/>
    <w:rsid w:val="00CE6C55"/>
    <w:rsid w:val="00CF3B7B"/>
    <w:rsid w:val="00CF7EAA"/>
    <w:rsid w:val="00D05032"/>
    <w:rsid w:val="00D07896"/>
    <w:rsid w:val="00D07A15"/>
    <w:rsid w:val="00D1173E"/>
    <w:rsid w:val="00D22F06"/>
    <w:rsid w:val="00D2308D"/>
    <w:rsid w:val="00D30012"/>
    <w:rsid w:val="00D3531B"/>
    <w:rsid w:val="00D37E8D"/>
    <w:rsid w:val="00D53D74"/>
    <w:rsid w:val="00D5669E"/>
    <w:rsid w:val="00D67AAC"/>
    <w:rsid w:val="00D7275C"/>
    <w:rsid w:val="00D81751"/>
    <w:rsid w:val="00DB11AA"/>
    <w:rsid w:val="00DC11F2"/>
    <w:rsid w:val="00DC7171"/>
    <w:rsid w:val="00DD71CC"/>
    <w:rsid w:val="00DE0F3A"/>
    <w:rsid w:val="00DF03EF"/>
    <w:rsid w:val="00DF5D87"/>
    <w:rsid w:val="00E12B0A"/>
    <w:rsid w:val="00E15D29"/>
    <w:rsid w:val="00E249F3"/>
    <w:rsid w:val="00E25000"/>
    <w:rsid w:val="00E3104B"/>
    <w:rsid w:val="00E31875"/>
    <w:rsid w:val="00E32D74"/>
    <w:rsid w:val="00E559F3"/>
    <w:rsid w:val="00E6277B"/>
    <w:rsid w:val="00E66C41"/>
    <w:rsid w:val="00E70EE9"/>
    <w:rsid w:val="00E752DB"/>
    <w:rsid w:val="00E864B4"/>
    <w:rsid w:val="00E943DF"/>
    <w:rsid w:val="00E94E08"/>
    <w:rsid w:val="00EB243C"/>
    <w:rsid w:val="00EC56BA"/>
    <w:rsid w:val="00ED4BA2"/>
    <w:rsid w:val="00EF50E8"/>
    <w:rsid w:val="00F01A7E"/>
    <w:rsid w:val="00F0284E"/>
    <w:rsid w:val="00F06176"/>
    <w:rsid w:val="00F26C78"/>
    <w:rsid w:val="00F33C5B"/>
    <w:rsid w:val="00F5614E"/>
    <w:rsid w:val="00F61462"/>
    <w:rsid w:val="00F61D50"/>
    <w:rsid w:val="00F65AE2"/>
    <w:rsid w:val="00F67A4B"/>
    <w:rsid w:val="00F75F2A"/>
    <w:rsid w:val="00FB69E8"/>
    <w:rsid w:val="00FC41AE"/>
    <w:rsid w:val="00FC664E"/>
    <w:rsid w:val="00FD727C"/>
    <w:rsid w:val="00FF148D"/>
    <w:rsid w:val="00FF4789"/>
    <w:rsid w:val="00FF7E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AB68DF4"/>
  <w15:docId w15:val="{F938F002-05B7-4E0E-A773-DBEB229E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8630A"/>
    <w:pPr>
      <w:spacing w:after="160"/>
      <w:jc w:val="both"/>
    </w:pPr>
    <w:rPr>
      <w:szCs w:val="24"/>
    </w:rPr>
  </w:style>
  <w:style w:type="paragraph" w:styleId="berschrift1">
    <w:name w:val="heading 1"/>
    <w:basedOn w:val="Standard"/>
    <w:next w:val="Standard"/>
    <w:qFormat/>
    <w:rsid w:val="00735332"/>
    <w:pPr>
      <w:keepNext/>
      <w:numPr>
        <w:numId w:val="1"/>
      </w:numPr>
      <w:spacing w:before="480" w:after="240"/>
      <w:outlineLvl w:val="0"/>
    </w:pPr>
    <w:rPr>
      <w:rFonts w:cs="Arial"/>
      <w:b/>
      <w:bCs/>
      <w:kern w:val="32"/>
      <w:sz w:val="24"/>
      <w:szCs w:val="32"/>
    </w:rPr>
  </w:style>
  <w:style w:type="paragraph" w:styleId="berschrift2">
    <w:name w:val="heading 2"/>
    <w:basedOn w:val="Standard"/>
    <w:next w:val="Standard"/>
    <w:qFormat/>
    <w:rsid w:val="00FC664E"/>
    <w:pPr>
      <w:keepNext/>
      <w:numPr>
        <w:ilvl w:val="1"/>
        <w:numId w:val="1"/>
      </w:numPr>
      <w:spacing w:before="400" w:after="200"/>
      <w:outlineLvl w:val="1"/>
    </w:pPr>
    <w:rPr>
      <w:rFonts w:cs="Arial"/>
      <w:b/>
      <w:bCs/>
      <w:iCs/>
      <w:szCs w:val="28"/>
    </w:rPr>
  </w:style>
  <w:style w:type="paragraph" w:styleId="berschrift3">
    <w:name w:val="heading 3"/>
    <w:basedOn w:val="Standard"/>
    <w:next w:val="Standard"/>
    <w:rsid w:val="00FD727C"/>
    <w:pPr>
      <w:keepNext/>
      <w:spacing w:before="240" w:after="60"/>
      <w:outlineLvl w:val="2"/>
    </w:pPr>
    <w:rPr>
      <w:rFonts w:ascii="Arial" w:hAnsi="Arial" w:cs="Arial"/>
      <w:b/>
      <w:bCs/>
      <w:sz w:val="26"/>
      <w:szCs w:val="26"/>
    </w:rPr>
  </w:style>
  <w:style w:type="paragraph" w:styleId="berschrift4">
    <w:name w:val="heading 4"/>
    <w:basedOn w:val="Standard"/>
    <w:next w:val="Standard"/>
    <w:rsid w:val="00735332"/>
    <w:pPr>
      <w:keepNext/>
      <w:numPr>
        <w:ilvl w:val="3"/>
        <w:numId w:val="1"/>
      </w:numPr>
      <w:spacing w:before="240" w:after="60"/>
      <w:outlineLvl w:val="3"/>
    </w:pPr>
    <w:rPr>
      <w:b/>
      <w:bCs/>
      <w:sz w:val="28"/>
      <w:szCs w:val="28"/>
    </w:rPr>
  </w:style>
  <w:style w:type="paragraph" w:styleId="berschrift5">
    <w:name w:val="heading 5"/>
    <w:basedOn w:val="Standard"/>
    <w:next w:val="Standard"/>
    <w:rsid w:val="00735332"/>
    <w:pPr>
      <w:numPr>
        <w:ilvl w:val="4"/>
        <w:numId w:val="1"/>
      </w:numPr>
      <w:spacing w:before="240" w:after="60"/>
      <w:outlineLvl w:val="4"/>
    </w:pPr>
    <w:rPr>
      <w:b/>
      <w:bCs/>
      <w:i/>
      <w:iCs/>
      <w:sz w:val="26"/>
      <w:szCs w:val="26"/>
    </w:rPr>
  </w:style>
  <w:style w:type="paragraph" w:styleId="berschrift6">
    <w:name w:val="heading 6"/>
    <w:basedOn w:val="Standard"/>
    <w:next w:val="Standard"/>
    <w:rsid w:val="00735332"/>
    <w:pPr>
      <w:numPr>
        <w:ilvl w:val="5"/>
        <w:numId w:val="1"/>
      </w:numPr>
      <w:spacing w:before="240" w:after="60"/>
      <w:outlineLvl w:val="5"/>
    </w:pPr>
    <w:rPr>
      <w:b/>
      <w:bCs/>
      <w:sz w:val="22"/>
      <w:szCs w:val="22"/>
    </w:rPr>
  </w:style>
  <w:style w:type="paragraph" w:styleId="berschrift7">
    <w:name w:val="heading 7"/>
    <w:basedOn w:val="Standard"/>
    <w:next w:val="Standard"/>
    <w:rsid w:val="00735332"/>
    <w:pPr>
      <w:numPr>
        <w:ilvl w:val="6"/>
        <w:numId w:val="1"/>
      </w:numPr>
      <w:spacing w:before="240" w:after="60"/>
      <w:outlineLvl w:val="6"/>
    </w:pPr>
    <w:rPr>
      <w:sz w:val="24"/>
    </w:rPr>
  </w:style>
  <w:style w:type="paragraph" w:styleId="berschrift8">
    <w:name w:val="heading 8"/>
    <w:basedOn w:val="Standard"/>
    <w:next w:val="Standard"/>
    <w:rsid w:val="00735332"/>
    <w:pPr>
      <w:numPr>
        <w:ilvl w:val="7"/>
        <w:numId w:val="1"/>
      </w:numPr>
      <w:spacing w:before="240" w:after="60"/>
      <w:outlineLvl w:val="7"/>
    </w:pPr>
    <w:rPr>
      <w:i/>
      <w:iCs/>
      <w:sz w:val="24"/>
    </w:rPr>
  </w:style>
  <w:style w:type="paragraph" w:styleId="berschrift9">
    <w:name w:val="heading 9"/>
    <w:basedOn w:val="Standard"/>
    <w:next w:val="Standard"/>
    <w:rsid w:val="00735332"/>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pPr>
      <w:spacing w:before="120" w:after="120"/>
      <w:jc w:val="center"/>
    </w:pPr>
    <w:rPr>
      <w:bCs/>
      <w:sz w:val="18"/>
      <w:szCs w:val="20"/>
    </w:rPr>
  </w:style>
  <w:style w:type="paragraph" w:styleId="Titel">
    <w:name w:val="Title"/>
    <w:basedOn w:val="Standard"/>
    <w:qFormat/>
    <w:rsid w:val="00087EEF"/>
    <w:pPr>
      <w:spacing w:after="460"/>
      <w:jc w:val="left"/>
      <w:outlineLvl w:val="0"/>
    </w:pPr>
    <w:rPr>
      <w:rFonts w:cs="Arial"/>
      <w:b/>
      <w:bCs/>
      <w:kern w:val="28"/>
      <w:sz w:val="28"/>
      <w:szCs w:val="32"/>
    </w:rPr>
  </w:style>
  <w:style w:type="paragraph" w:customStyle="1" w:styleId="Abstract">
    <w:name w:val="Abstract"/>
    <w:basedOn w:val="Standard"/>
    <w:next w:val="Standard"/>
    <w:rsid w:val="002B7BBE"/>
    <w:pPr>
      <w:spacing w:before="600" w:after="120"/>
    </w:pPr>
    <w:rPr>
      <w:sz w:val="18"/>
    </w:rPr>
  </w:style>
  <w:style w:type="paragraph" w:styleId="Funotentext">
    <w:name w:val="footnote text"/>
    <w:basedOn w:val="Standard"/>
    <w:semiHidden/>
    <w:rsid w:val="00FC664E"/>
    <w:pPr>
      <w:spacing w:after="0"/>
      <w:ind w:left="85" w:hanging="85"/>
      <w:jc w:val="left"/>
    </w:pPr>
    <w:rPr>
      <w:sz w:val="16"/>
      <w:szCs w:val="20"/>
    </w:rPr>
  </w:style>
  <w:style w:type="character" w:styleId="Funotenzeichen">
    <w:name w:val="footnote reference"/>
    <w:semiHidden/>
    <w:rPr>
      <w:vertAlign w:val="superscript"/>
    </w:rPr>
  </w:style>
  <w:style w:type="paragraph" w:customStyle="1" w:styleId="Keywords">
    <w:name w:val="Keywords"/>
    <w:basedOn w:val="Abstract"/>
    <w:rsid w:val="00444FE2"/>
    <w:pPr>
      <w:spacing w:before="120"/>
    </w:pPr>
  </w:style>
  <w:style w:type="paragraph" w:customStyle="1" w:styleId="Tabellenkrper">
    <w:name w:val="Tabellenkörper"/>
    <w:basedOn w:val="Standard"/>
    <w:rsid w:val="003B5C07"/>
    <w:pPr>
      <w:spacing w:after="0"/>
      <w:jc w:val="left"/>
    </w:pPr>
    <w:rPr>
      <w:color w:val="000000" w:themeColor="text1"/>
    </w:rPr>
  </w:style>
  <w:style w:type="paragraph" w:styleId="Literaturverzeichnis">
    <w:name w:val="Bibliography"/>
    <w:basedOn w:val="Standard"/>
    <w:rsid w:val="003B5C07"/>
    <w:pPr>
      <w:spacing w:after="120"/>
      <w:ind w:left="851" w:hanging="851"/>
    </w:pPr>
    <w:rPr>
      <w:sz w:val="18"/>
      <w:lang w:val="en-GB"/>
    </w:rPr>
  </w:style>
  <w:style w:type="paragraph" w:styleId="Fuzeile">
    <w:name w:val="footer"/>
    <w:basedOn w:val="Standard"/>
    <w:rsid w:val="005B557D"/>
    <w:pPr>
      <w:tabs>
        <w:tab w:val="center" w:pos="4536"/>
        <w:tab w:val="right" w:pos="9072"/>
      </w:tabs>
    </w:pPr>
  </w:style>
  <w:style w:type="paragraph" w:customStyle="1" w:styleId="Kopfzeilelinks">
    <w:name w:val="Kopfzeile links"/>
    <w:basedOn w:val="Standard"/>
    <w:rsid w:val="003B5C07"/>
    <w:pPr>
      <w:pBdr>
        <w:bottom w:val="single" w:sz="4" w:space="1" w:color="auto"/>
      </w:pBdr>
      <w:tabs>
        <w:tab w:val="center" w:pos="0"/>
        <w:tab w:val="left" w:pos="1080"/>
        <w:tab w:val="left" w:pos="5340"/>
      </w:tabs>
      <w:ind w:left="567" w:hanging="567"/>
      <w:jc w:val="left"/>
    </w:pPr>
    <w:rPr>
      <w:sz w:val="18"/>
      <w:szCs w:val="18"/>
    </w:rPr>
  </w:style>
  <w:style w:type="paragraph" w:customStyle="1" w:styleId="TitelmitUntertitel">
    <w:name w:val="Titel mit Untertitel"/>
    <w:basedOn w:val="Titel"/>
    <w:rsid w:val="00693AF6"/>
    <w:pPr>
      <w:spacing w:after="320"/>
    </w:pPr>
    <w:rPr>
      <w:rFonts w:cs="Times New Roman"/>
    </w:rPr>
  </w:style>
  <w:style w:type="paragraph" w:customStyle="1" w:styleId="Untertitel1">
    <w:name w:val="Untertitel 1"/>
    <w:basedOn w:val="Standard"/>
    <w:qFormat/>
    <w:rsid w:val="00693AF6"/>
    <w:pPr>
      <w:spacing w:after="460"/>
      <w:jc w:val="left"/>
    </w:pPr>
    <w:rPr>
      <w:b/>
    </w:rPr>
  </w:style>
  <w:style w:type="table" w:styleId="Tabellenraster">
    <w:name w:val="Table Grid"/>
    <w:basedOn w:val="NormaleTabelle"/>
    <w:rsid w:val="00751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Standard"/>
    <w:qFormat/>
    <w:rsid w:val="0069624D"/>
    <w:pPr>
      <w:spacing w:after="0"/>
      <w:jc w:val="left"/>
    </w:pPr>
    <w:rPr>
      <w:bCs/>
    </w:rPr>
  </w:style>
  <w:style w:type="paragraph" w:customStyle="1" w:styleId="AufzhlungEbene1">
    <w:name w:val="Aufzählung Ebene 1"/>
    <w:basedOn w:val="Standard"/>
    <w:qFormat/>
    <w:rsid w:val="000E4388"/>
    <w:pPr>
      <w:numPr>
        <w:numId w:val="2"/>
      </w:numPr>
      <w:tabs>
        <w:tab w:val="clear" w:pos="360"/>
        <w:tab w:val="left" w:pos="499"/>
      </w:tabs>
      <w:spacing w:after="120"/>
      <w:ind w:left="499" w:hanging="499"/>
    </w:pPr>
    <w:rPr>
      <w:szCs w:val="20"/>
    </w:rPr>
  </w:style>
  <w:style w:type="paragraph" w:customStyle="1" w:styleId="AufzhlungEbene2">
    <w:name w:val="Aufzählung Ebene 2"/>
    <w:basedOn w:val="Standard"/>
    <w:qFormat/>
    <w:rsid w:val="000E4388"/>
    <w:pPr>
      <w:numPr>
        <w:numId w:val="3"/>
      </w:numPr>
      <w:tabs>
        <w:tab w:val="clear" w:pos="717"/>
        <w:tab w:val="left" w:pos="998"/>
      </w:tabs>
      <w:spacing w:after="120"/>
      <w:ind w:left="998" w:hanging="499"/>
    </w:pPr>
    <w:rPr>
      <w:szCs w:val="20"/>
    </w:rPr>
  </w:style>
  <w:style w:type="paragraph" w:customStyle="1" w:styleId="AufzhlungnummeriertEbene1">
    <w:name w:val="Aufzählung nummeriert Ebene 1"/>
    <w:basedOn w:val="AufzhlungEbene1"/>
    <w:qFormat/>
    <w:rsid w:val="000E4388"/>
    <w:pPr>
      <w:numPr>
        <w:ilvl w:val="1"/>
        <w:numId w:val="3"/>
      </w:numPr>
    </w:pPr>
  </w:style>
  <w:style w:type="paragraph" w:customStyle="1" w:styleId="code">
    <w:name w:val="code"/>
    <w:basedOn w:val="Standard"/>
    <w:rsid w:val="003E3870"/>
    <w:pPr>
      <w:spacing w:after="120"/>
      <w:ind w:left="284"/>
    </w:pPr>
    <w:rPr>
      <w:rFonts w:ascii="Courier New" w:hAnsi="Courier New" w:cs="Courier New"/>
      <w:lang w:val="en-GB"/>
    </w:rPr>
  </w:style>
  <w:style w:type="character" w:customStyle="1" w:styleId="FormatvorlageFunotenzeichen">
    <w:name w:val="Formatvorlage Fußnotenzeichen"/>
    <w:rsid w:val="00216C75"/>
    <w:rPr>
      <w:bCs/>
      <w:kern w:val="28"/>
      <w:vertAlign w:val="superscript"/>
    </w:rPr>
  </w:style>
  <w:style w:type="paragraph" w:customStyle="1" w:styleId="Grafik">
    <w:name w:val="Grafik"/>
    <w:basedOn w:val="Standard"/>
    <w:next w:val="Beschriftung"/>
    <w:qFormat/>
    <w:rsid w:val="00087EEF"/>
    <w:pPr>
      <w:jc w:val="center"/>
    </w:pPr>
  </w:style>
  <w:style w:type="character" w:styleId="Hyperlink">
    <w:name w:val="Hyperlink"/>
    <w:rsid w:val="00516EA7"/>
    <w:rPr>
      <w:color w:val="0000FF"/>
      <w:u w:val="single"/>
    </w:rPr>
  </w:style>
  <w:style w:type="paragraph" w:styleId="Abbildungsverzeichnis">
    <w:name w:val="table of figures"/>
    <w:basedOn w:val="Standard"/>
    <w:next w:val="Standard"/>
    <w:semiHidden/>
    <w:rsid w:val="00FD727C"/>
  </w:style>
  <w:style w:type="paragraph" w:styleId="Anrede">
    <w:name w:val="Salutation"/>
    <w:basedOn w:val="Standard"/>
    <w:next w:val="Standard"/>
    <w:rsid w:val="00FD727C"/>
  </w:style>
  <w:style w:type="paragraph" w:customStyle="1" w:styleId="AufzhlungnummeriertEbene2">
    <w:name w:val="Aufzählung nummeriert Ebene 2"/>
    <w:basedOn w:val="AufzhlungEbene2"/>
    <w:qFormat/>
    <w:rsid w:val="000E4388"/>
    <w:pPr>
      <w:numPr>
        <w:ilvl w:val="2"/>
      </w:numPr>
      <w:tabs>
        <w:tab w:val="clear" w:pos="3237"/>
      </w:tabs>
      <w:ind w:left="998" w:hanging="499"/>
    </w:pPr>
  </w:style>
  <w:style w:type="paragraph" w:styleId="Dokumentstruktur">
    <w:name w:val="Document Map"/>
    <w:basedOn w:val="Standard"/>
    <w:semiHidden/>
    <w:rsid w:val="00FD727C"/>
    <w:pPr>
      <w:shd w:val="clear" w:color="auto" w:fill="000080"/>
    </w:pPr>
    <w:rPr>
      <w:rFonts w:ascii="Tahoma" w:hAnsi="Tahoma" w:cs="Tahoma"/>
      <w:szCs w:val="20"/>
    </w:rPr>
  </w:style>
  <w:style w:type="paragraph" w:styleId="Endnotentext">
    <w:name w:val="endnote text"/>
    <w:basedOn w:val="Standard"/>
    <w:semiHidden/>
    <w:rsid w:val="00FD727C"/>
    <w:rPr>
      <w:szCs w:val="20"/>
    </w:rPr>
  </w:style>
  <w:style w:type="paragraph" w:styleId="Fu-Endnotenberschrift">
    <w:name w:val="Note Heading"/>
    <w:basedOn w:val="Funotentext"/>
    <w:next w:val="Standard"/>
    <w:rsid w:val="009D68B2"/>
  </w:style>
  <w:style w:type="paragraph" w:styleId="Index1">
    <w:name w:val="index 1"/>
    <w:basedOn w:val="Standard"/>
    <w:next w:val="Standard"/>
    <w:autoRedefine/>
    <w:semiHidden/>
    <w:rsid w:val="00FD727C"/>
    <w:pPr>
      <w:ind w:left="200" w:hanging="200"/>
    </w:pPr>
  </w:style>
  <w:style w:type="paragraph" w:styleId="Index2">
    <w:name w:val="index 2"/>
    <w:basedOn w:val="Standard"/>
    <w:next w:val="Standard"/>
    <w:autoRedefine/>
    <w:semiHidden/>
    <w:rsid w:val="00FD727C"/>
    <w:pPr>
      <w:ind w:left="400" w:hanging="200"/>
    </w:pPr>
  </w:style>
  <w:style w:type="paragraph" w:styleId="Index3">
    <w:name w:val="index 3"/>
    <w:basedOn w:val="Standard"/>
    <w:next w:val="Standard"/>
    <w:autoRedefine/>
    <w:semiHidden/>
    <w:rsid w:val="00FD727C"/>
    <w:pPr>
      <w:ind w:left="600" w:hanging="200"/>
    </w:pPr>
  </w:style>
  <w:style w:type="paragraph" w:styleId="Index4">
    <w:name w:val="index 4"/>
    <w:basedOn w:val="Standard"/>
    <w:next w:val="Standard"/>
    <w:autoRedefine/>
    <w:semiHidden/>
    <w:rsid w:val="00FD727C"/>
    <w:pPr>
      <w:ind w:left="800" w:hanging="200"/>
    </w:pPr>
  </w:style>
  <w:style w:type="paragraph" w:styleId="Index5">
    <w:name w:val="index 5"/>
    <w:basedOn w:val="Standard"/>
    <w:next w:val="Standard"/>
    <w:autoRedefine/>
    <w:semiHidden/>
    <w:rsid w:val="00FD727C"/>
    <w:pPr>
      <w:ind w:left="1000" w:hanging="200"/>
    </w:pPr>
  </w:style>
  <w:style w:type="paragraph" w:styleId="Index6">
    <w:name w:val="index 6"/>
    <w:basedOn w:val="Standard"/>
    <w:next w:val="Standard"/>
    <w:autoRedefine/>
    <w:semiHidden/>
    <w:rsid w:val="00FD727C"/>
    <w:pPr>
      <w:ind w:left="1200" w:hanging="200"/>
    </w:pPr>
  </w:style>
  <w:style w:type="paragraph" w:styleId="Index7">
    <w:name w:val="index 7"/>
    <w:basedOn w:val="Standard"/>
    <w:next w:val="Standard"/>
    <w:autoRedefine/>
    <w:semiHidden/>
    <w:rsid w:val="00FD727C"/>
    <w:pPr>
      <w:ind w:left="1400" w:hanging="200"/>
    </w:pPr>
  </w:style>
  <w:style w:type="paragraph" w:styleId="Index8">
    <w:name w:val="index 8"/>
    <w:basedOn w:val="Standard"/>
    <w:next w:val="Standard"/>
    <w:autoRedefine/>
    <w:semiHidden/>
    <w:rsid w:val="00FD727C"/>
    <w:pPr>
      <w:ind w:left="1600" w:hanging="200"/>
    </w:pPr>
  </w:style>
  <w:style w:type="paragraph" w:styleId="Index9">
    <w:name w:val="index 9"/>
    <w:basedOn w:val="Standard"/>
    <w:next w:val="Standard"/>
    <w:autoRedefine/>
    <w:semiHidden/>
    <w:rsid w:val="00FD727C"/>
    <w:pPr>
      <w:ind w:left="1800" w:hanging="200"/>
    </w:pPr>
  </w:style>
  <w:style w:type="paragraph" w:styleId="Indexberschrift">
    <w:name w:val="index heading"/>
    <w:basedOn w:val="Standard"/>
    <w:next w:val="Index1"/>
    <w:semiHidden/>
    <w:rsid w:val="00FD727C"/>
    <w:rPr>
      <w:rFonts w:ascii="Arial" w:hAnsi="Arial" w:cs="Arial"/>
      <w:b/>
      <w:bCs/>
    </w:rPr>
  </w:style>
  <w:style w:type="paragraph" w:styleId="Kommentartext">
    <w:name w:val="annotation text"/>
    <w:basedOn w:val="Standard"/>
    <w:link w:val="KommentartextZchn"/>
    <w:uiPriority w:val="99"/>
    <w:semiHidden/>
    <w:rsid w:val="00FD727C"/>
    <w:rPr>
      <w:szCs w:val="20"/>
    </w:rPr>
  </w:style>
  <w:style w:type="paragraph" w:styleId="Kommentarthema">
    <w:name w:val="annotation subject"/>
    <w:basedOn w:val="Kommentartext"/>
    <w:next w:val="Kommentartext"/>
    <w:semiHidden/>
    <w:rsid w:val="00FD727C"/>
    <w:rPr>
      <w:b/>
      <w:bCs/>
    </w:rPr>
  </w:style>
  <w:style w:type="paragraph" w:styleId="Makrotext">
    <w:name w:val="macro"/>
    <w:semiHidden/>
    <w:rsid w:val="00FD727C"/>
    <w:pPr>
      <w:keepLines/>
      <w:tabs>
        <w:tab w:val="left" w:pos="480"/>
        <w:tab w:val="left" w:pos="960"/>
        <w:tab w:val="left" w:pos="1440"/>
        <w:tab w:val="left" w:pos="1920"/>
        <w:tab w:val="left" w:pos="2400"/>
        <w:tab w:val="left" w:pos="2880"/>
        <w:tab w:val="left" w:pos="3360"/>
        <w:tab w:val="left" w:pos="3840"/>
        <w:tab w:val="left" w:pos="4320"/>
      </w:tabs>
      <w:spacing w:after="160"/>
      <w:jc w:val="both"/>
    </w:pPr>
    <w:rPr>
      <w:rFonts w:ascii="Courier New" w:hAnsi="Courier New" w:cs="Courier New"/>
    </w:rPr>
  </w:style>
  <w:style w:type="paragraph" w:styleId="Rechtsgrundlagenverzeichnis">
    <w:name w:val="table of authorities"/>
    <w:basedOn w:val="Standard"/>
    <w:next w:val="Standard"/>
    <w:semiHidden/>
    <w:rsid w:val="00FD727C"/>
    <w:pPr>
      <w:ind w:left="200" w:hanging="200"/>
    </w:pPr>
  </w:style>
  <w:style w:type="paragraph" w:styleId="RGV-berschrift">
    <w:name w:val="toa heading"/>
    <w:basedOn w:val="Standard"/>
    <w:next w:val="Standard"/>
    <w:semiHidden/>
    <w:rsid w:val="00FD727C"/>
    <w:pPr>
      <w:spacing w:before="120"/>
    </w:pPr>
    <w:rPr>
      <w:rFonts w:ascii="Arial" w:hAnsi="Arial" w:cs="Arial"/>
      <w:b/>
      <w:bCs/>
      <w:sz w:val="24"/>
    </w:rPr>
  </w:style>
  <w:style w:type="paragraph" w:styleId="Sprechblasentext">
    <w:name w:val="Balloon Text"/>
    <w:basedOn w:val="Standard"/>
    <w:semiHidden/>
    <w:rsid w:val="00FD727C"/>
    <w:rPr>
      <w:rFonts w:ascii="Tahoma" w:hAnsi="Tahoma" w:cs="Tahoma"/>
      <w:sz w:val="16"/>
      <w:szCs w:val="16"/>
    </w:rPr>
  </w:style>
  <w:style w:type="paragraph" w:styleId="Verzeichnis1">
    <w:name w:val="toc 1"/>
    <w:basedOn w:val="Standard"/>
    <w:next w:val="Standard"/>
    <w:autoRedefine/>
    <w:semiHidden/>
    <w:rsid w:val="00FD727C"/>
  </w:style>
  <w:style w:type="paragraph" w:styleId="Verzeichnis2">
    <w:name w:val="toc 2"/>
    <w:basedOn w:val="Standard"/>
    <w:next w:val="Standard"/>
    <w:autoRedefine/>
    <w:semiHidden/>
    <w:rsid w:val="00FD727C"/>
    <w:pPr>
      <w:ind w:left="200"/>
    </w:pPr>
  </w:style>
  <w:style w:type="paragraph" w:styleId="Verzeichnis3">
    <w:name w:val="toc 3"/>
    <w:basedOn w:val="Standard"/>
    <w:next w:val="Standard"/>
    <w:autoRedefine/>
    <w:semiHidden/>
    <w:rsid w:val="00FD727C"/>
    <w:pPr>
      <w:ind w:left="400"/>
    </w:pPr>
  </w:style>
  <w:style w:type="paragraph" w:styleId="Verzeichnis4">
    <w:name w:val="toc 4"/>
    <w:basedOn w:val="Standard"/>
    <w:next w:val="Standard"/>
    <w:autoRedefine/>
    <w:semiHidden/>
    <w:rsid w:val="00FD727C"/>
    <w:pPr>
      <w:ind w:left="600"/>
    </w:pPr>
  </w:style>
  <w:style w:type="paragraph" w:styleId="Verzeichnis5">
    <w:name w:val="toc 5"/>
    <w:basedOn w:val="Standard"/>
    <w:next w:val="Standard"/>
    <w:autoRedefine/>
    <w:semiHidden/>
    <w:rsid w:val="00FD727C"/>
    <w:pPr>
      <w:ind w:left="800"/>
    </w:pPr>
  </w:style>
  <w:style w:type="paragraph" w:styleId="Verzeichnis6">
    <w:name w:val="toc 6"/>
    <w:basedOn w:val="Standard"/>
    <w:next w:val="Standard"/>
    <w:autoRedefine/>
    <w:semiHidden/>
    <w:rsid w:val="00FD727C"/>
    <w:pPr>
      <w:ind w:left="1000"/>
    </w:pPr>
  </w:style>
  <w:style w:type="paragraph" w:styleId="Verzeichnis7">
    <w:name w:val="toc 7"/>
    <w:basedOn w:val="Standard"/>
    <w:next w:val="Standard"/>
    <w:autoRedefine/>
    <w:semiHidden/>
    <w:rsid w:val="00FD727C"/>
    <w:pPr>
      <w:ind w:left="1200"/>
    </w:pPr>
  </w:style>
  <w:style w:type="paragraph" w:styleId="Verzeichnis8">
    <w:name w:val="toc 8"/>
    <w:basedOn w:val="Standard"/>
    <w:next w:val="Standard"/>
    <w:autoRedefine/>
    <w:semiHidden/>
    <w:rsid w:val="00FD727C"/>
    <w:pPr>
      <w:ind w:left="1400"/>
    </w:pPr>
  </w:style>
  <w:style w:type="paragraph" w:styleId="Verzeichnis9">
    <w:name w:val="toc 9"/>
    <w:basedOn w:val="Standard"/>
    <w:next w:val="Standard"/>
    <w:autoRedefine/>
    <w:semiHidden/>
    <w:rsid w:val="00FD727C"/>
    <w:pPr>
      <w:ind w:left="1600"/>
    </w:pPr>
  </w:style>
  <w:style w:type="paragraph" w:customStyle="1" w:styleId="Formel">
    <w:name w:val="Formel"/>
    <w:basedOn w:val="Standard"/>
    <w:qFormat/>
    <w:rsid w:val="00037039"/>
    <w:pPr>
      <w:tabs>
        <w:tab w:val="right" w:pos="7088"/>
      </w:tabs>
      <w:ind w:left="284"/>
    </w:pPr>
  </w:style>
  <w:style w:type="character" w:customStyle="1" w:styleId="KommentartextZchn">
    <w:name w:val="Kommentartext Zchn"/>
    <w:link w:val="Kommentartext"/>
    <w:uiPriority w:val="99"/>
    <w:semiHidden/>
    <w:rsid w:val="00D37E8D"/>
  </w:style>
  <w:style w:type="table" w:styleId="TabelleListe3">
    <w:name w:val="Table List 3"/>
    <w:aliases w:val="Tabelle"/>
    <w:basedOn w:val="NormaleTabelle"/>
    <w:rsid w:val="00856C5A"/>
    <w:rPr>
      <w:color w:val="000000" w:themeColor="text1"/>
    </w:rPr>
    <w:tblPr>
      <w:tblBorders>
        <w:top w:val="single" w:sz="12" w:space="0" w:color="000000"/>
        <w:bottom w:val="single" w:sz="12" w:space="0" w:color="000000"/>
        <w:insideH w:val="single" w:sz="6" w:space="0" w:color="000000"/>
      </w:tblBorders>
    </w:tblPr>
    <w:tcPr>
      <w:shd w:val="clear" w:color="auto" w:fill="auto"/>
      <w:vAlign w:val="center"/>
    </w:tcPr>
    <w:tblStylePr w:type="firstRow">
      <w:pPr>
        <w:jc w:val="left"/>
      </w:pPr>
      <w:rPr>
        <w:rFonts w:ascii="Times New Roman" w:hAnsi="Times New Roman"/>
        <w:b/>
        <w:bCs/>
        <w:color w:val="auto"/>
        <w:sz w:val="20"/>
      </w:r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Platzhaltertext">
    <w:name w:val="Placeholder Text"/>
    <w:basedOn w:val="Absatz-Standardschriftart"/>
    <w:uiPriority w:val="99"/>
    <w:semiHidden/>
    <w:rsid w:val="00BF3DEC"/>
    <w:rPr>
      <w:color w:val="808080"/>
    </w:rPr>
  </w:style>
  <w:style w:type="character" w:styleId="BesuchterLink">
    <w:name w:val="FollowedHyperlink"/>
    <w:basedOn w:val="Absatz-Standardschriftart"/>
    <w:rsid w:val="009C5C75"/>
    <w:rPr>
      <w:color w:val="800080" w:themeColor="followedHyperlink"/>
      <w:u w:val="single"/>
    </w:rPr>
  </w:style>
  <w:style w:type="paragraph" w:customStyle="1" w:styleId="Kopfzeilerechts">
    <w:name w:val="Kopfzeile rechts"/>
    <w:basedOn w:val="Standard"/>
    <w:rsid w:val="003B5C07"/>
    <w:pPr>
      <w:pBdr>
        <w:bottom w:val="single" w:sz="4" w:space="1" w:color="auto"/>
      </w:pBdr>
      <w:tabs>
        <w:tab w:val="right" w:pos="9072"/>
      </w:tabs>
      <w:jc w:val="right"/>
    </w:pPr>
    <w:rPr>
      <w:sz w:val="18"/>
      <w:szCs w:val="18"/>
      <w:lang w:val="de-AT"/>
    </w:rPr>
  </w:style>
  <w:style w:type="character" w:customStyle="1" w:styleId="KeywordsFett">
    <w:name w:val="Keywords + Fett"/>
    <w:basedOn w:val="AbstractFett"/>
    <w:uiPriority w:val="1"/>
    <w:rsid w:val="00444FE2"/>
    <w:rPr>
      <w:b/>
      <w:lang w:val="en-GB"/>
    </w:rPr>
  </w:style>
  <w:style w:type="character" w:customStyle="1" w:styleId="FormatvorlageabstractFett">
    <w:name w:val="Formatvorlage abstract + Fett"/>
    <w:basedOn w:val="Fett"/>
    <w:uiPriority w:val="1"/>
    <w:rsid w:val="003B5C07"/>
    <w:rPr>
      <w:b/>
      <w:bCs/>
      <w:lang w:val="de-DE"/>
    </w:rPr>
  </w:style>
  <w:style w:type="character" w:customStyle="1" w:styleId="AbstractFett">
    <w:name w:val="Abstract + Fett"/>
    <w:basedOn w:val="Absatz-Standardschriftart"/>
    <w:uiPriority w:val="1"/>
    <w:rsid w:val="00444FE2"/>
    <w:rPr>
      <w:b/>
      <w:lang w:val="en-GB"/>
    </w:rPr>
  </w:style>
  <w:style w:type="character" w:styleId="Fett">
    <w:name w:val="Strong"/>
    <w:basedOn w:val="Absatz-Standardschriftart"/>
    <w:rsid w:val="002B7BBE"/>
    <w:rPr>
      <w:b/>
      <w:bCs/>
    </w:rPr>
  </w:style>
  <w:style w:type="paragraph" w:customStyle="1" w:styleId="Tabellenkopf">
    <w:name w:val="Tabellenkopf"/>
    <w:basedOn w:val="Standard"/>
    <w:next w:val="Standard"/>
    <w:rsid w:val="00E15D29"/>
    <w:pPr>
      <w:jc w:val="lef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i.de/service/publikationen/ln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hyperlink" Target="https://orcid.org/0000-0002-1825-00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ter\Desktop\LNI-Autorenrichtlinien_barrierefrei-wi.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LNI-Autorenrichtlinien_barrierefrei-wi</Template>
  <TotalTime>0</TotalTime>
  <Pages>12</Pages>
  <Words>2794</Words>
  <Characters>17265</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LNI-Autorenrichtlinien</vt:lpstr>
    </vt:vector>
  </TitlesOfParts>
  <Company>Universität Ulm</Company>
  <LinksUpToDate>false</LinksUpToDate>
  <CharactersWithSpaces>20019</CharactersWithSpaces>
  <SharedDoc>false</SharedDoc>
  <HLinks>
    <vt:vector size="6" baseType="variant">
      <vt:variant>
        <vt:i4>8126560</vt:i4>
      </vt:variant>
      <vt:variant>
        <vt:i4>0</vt:i4>
      </vt:variant>
      <vt:variant>
        <vt:i4>0</vt:i4>
      </vt:variant>
      <vt:variant>
        <vt:i4>5</vt:i4>
      </vt:variant>
      <vt:variant>
        <vt:lpwstr>http://www.gi.de/service/publikationen/lni/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LNI-Autorenrichtlinien</dc:title>
  <dc:creator>Winter</dc:creator>
  <cp:lastModifiedBy>Cornelia Winter</cp:lastModifiedBy>
  <cp:revision>3</cp:revision>
  <cp:lastPrinted>2010-01-23T14:15:00Z</cp:lastPrinted>
  <dcterms:created xsi:type="dcterms:W3CDTF">2020-03-12T07:48:00Z</dcterms:created>
  <dcterms:modified xsi:type="dcterms:W3CDTF">2020-03-12T07:48:00Z</dcterms:modified>
</cp:coreProperties>
</file>